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160"/>
        <w:gridCol w:w="2325"/>
      </w:tblGrid>
      <w:tr w:rsidR="00D3024F">
        <w:trPr>
          <w:jc w:val="righ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2F6796">
            <w:pPr>
              <w:pStyle w:val="Address2"/>
            </w:pPr>
            <w:r>
              <w:t xml:space="preserve">55 </w:t>
            </w:r>
            <w:proofErr w:type="spellStart"/>
            <w:r>
              <w:t>gauntlett</w:t>
            </w:r>
            <w:proofErr w:type="spellEnd"/>
            <w:r>
              <w:t xml:space="preserve"> road, Sutton ,</w:t>
            </w:r>
            <w:smartTag w:uri="urn:schemas-microsoft-com:office:smarttags" w:element="place">
              <w:smartTag w:uri="urn:schemas-microsoft-com:office:smarttags" w:element="City">
                <w:r>
                  <w:t>Surrey</w:t>
                </w:r>
              </w:smartTag>
              <w:r>
                <w:t xml:space="preserve">, </w:t>
              </w:r>
              <w:smartTag w:uri="urn:schemas-microsoft-com:office:smarttags" w:element="PostalCode">
                <w:r>
                  <w:t>SM1 4RY</w:t>
                </w:r>
              </w:smartTag>
            </w:smartTag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0B106A">
            <w:pPr>
              <w:pStyle w:val="Address1"/>
            </w:pPr>
            <w:hyperlink r:id="rId8" w:history="1">
              <w:r w:rsidR="00294998">
                <w:rPr>
                  <w:rStyle w:val="Hyperlink"/>
                </w:rPr>
                <w:t>neil</w:t>
              </w:r>
              <w:r w:rsidR="00794D1C">
                <w:rPr>
                  <w:rStyle w:val="Hyperlink"/>
                </w:rPr>
                <w:t>@neilhighley.com</w:t>
              </w:r>
            </w:hyperlink>
            <w:r w:rsidR="004C6346">
              <w:br/>
              <w:t>0784 324 7878</w:t>
            </w:r>
          </w:p>
        </w:tc>
      </w:tr>
    </w:tbl>
    <w:p w:rsidR="00D3024F" w:rsidRDefault="00B96F75" w:rsidP="00944865">
      <w:pPr>
        <w:pStyle w:val="Name"/>
        <w:rPr>
          <w:rFonts w:ascii="Arial" w:hAnsi="Arial" w:cs="Arial"/>
          <w:b/>
          <w:bCs/>
          <w:spacing w:val="0"/>
          <w:sz w:val="24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34EE2E87" wp14:editId="307BB2C2">
            <wp:simplePos x="0" y="0"/>
            <wp:positionH relativeFrom="column">
              <wp:posOffset>3200400</wp:posOffset>
            </wp:positionH>
            <wp:positionV relativeFrom="paragraph">
              <wp:posOffset>989330</wp:posOffset>
            </wp:positionV>
            <wp:extent cx="2085975" cy="503555"/>
            <wp:effectExtent l="0" t="0" r="0" b="0"/>
            <wp:wrapTight wrapText="bothSides">
              <wp:wrapPolygon edited="0">
                <wp:start x="0" y="0"/>
                <wp:lineTo x="0" y="20429"/>
                <wp:lineTo x="21501" y="20429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S(rgb)_1370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865">
        <w:t xml:space="preserve">Neil </w:t>
      </w:r>
      <w:proofErr w:type="spellStart"/>
      <w:r w:rsidR="00944865">
        <w:t>Highley</w:t>
      </w:r>
      <w:proofErr w:type="spellEnd"/>
      <w:r w:rsidR="009D0C83">
        <w:br/>
      </w:r>
      <w:r w:rsidR="00E8461A">
        <w:rPr>
          <w:rFonts w:ascii="Arial" w:hAnsi="Arial" w:cs="Arial"/>
          <w:b/>
          <w:bCs/>
          <w:spacing w:val="0"/>
          <w:sz w:val="24"/>
        </w:rPr>
        <w:t>.Net professional</w:t>
      </w:r>
      <w:r w:rsidR="00FA11FA">
        <w:rPr>
          <w:rFonts w:ascii="Arial" w:hAnsi="Arial" w:cs="Arial"/>
          <w:b/>
          <w:bCs/>
          <w:spacing w:val="0"/>
          <w:sz w:val="24"/>
        </w:rPr>
        <w:t xml:space="preserve"> (c#</w:t>
      </w:r>
      <w:r>
        <w:rPr>
          <w:rFonts w:ascii="Arial" w:hAnsi="Arial" w:cs="Arial"/>
          <w:b/>
          <w:bCs/>
          <w:spacing w:val="0"/>
          <w:sz w:val="24"/>
        </w:rPr>
        <w:t xml:space="preserve"> certified</w:t>
      </w:r>
      <w:r w:rsidR="00FA11FA">
        <w:rPr>
          <w:rFonts w:ascii="Arial" w:hAnsi="Arial" w:cs="Arial"/>
          <w:b/>
          <w:bCs/>
          <w:spacing w:val="0"/>
          <w:sz w:val="24"/>
        </w:rPr>
        <w:t>)</w:t>
      </w:r>
      <w:r w:rsidR="00E8461A">
        <w:rPr>
          <w:rFonts w:ascii="Arial" w:hAnsi="Arial" w:cs="Arial"/>
          <w:b/>
          <w:bCs/>
          <w:spacing w:val="0"/>
          <w:sz w:val="24"/>
        </w:rPr>
        <w:t xml:space="preserve">, </w:t>
      </w:r>
      <w:r w:rsidR="00F75A9C">
        <w:rPr>
          <w:rFonts w:ascii="Arial" w:hAnsi="Arial" w:cs="Arial"/>
          <w:b/>
          <w:bCs/>
          <w:spacing w:val="0"/>
          <w:sz w:val="24"/>
        </w:rPr>
        <w:t xml:space="preserve">HTML Developer, </w:t>
      </w:r>
      <w:proofErr w:type="spellStart"/>
      <w:r w:rsidR="00F75A9C">
        <w:rPr>
          <w:rFonts w:ascii="Arial" w:hAnsi="Arial" w:cs="Arial"/>
          <w:b/>
          <w:bCs/>
          <w:spacing w:val="0"/>
          <w:sz w:val="24"/>
        </w:rPr>
        <w:t>Javascript</w:t>
      </w:r>
      <w:proofErr w:type="spellEnd"/>
      <w:r w:rsidR="00F75A9C">
        <w:rPr>
          <w:rFonts w:ascii="Arial" w:hAnsi="Arial" w:cs="Arial"/>
          <w:b/>
          <w:bCs/>
          <w:spacing w:val="0"/>
          <w:sz w:val="24"/>
        </w:rPr>
        <w:t xml:space="preserve"> Developer,  D</w:t>
      </w:r>
      <w:r w:rsidR="00E8461A">
        <w:rPr>
          <w:rFonts w:ascii="Arial" w:hAnsi="Arial" w:cs="Arial"/>
          <w:b/>
          <w:bCs/>
          <w:spacing w:val="0"/>
          <w:sz w:val="24"/>
        </w:rPr>
        <w:t>atabase, Internet developer</w:t>
      </w:r>
      <w:r w:rsidR="00F75A9C">
        <w:rPr>
          <w:rFonts w:ascii="Arial" w:hAnsi="Arial" w:cs="Arial"/>
          <w:b/>
          <w:bCs/>
          <w:spacing w:val="0"/>
          <w:sz w:val="24"/>
        </w:rPr>
        <w:t>, Flash Developer</w:t>
      </w:r>
      <w:r w:rsidR="009D0C83">
        <w:rPr>
          <w:rFonts w:ascii="Arial" w:hAnsi="Arial" w:cs="Arial"/>
          <w:b/>
          <w:bCs/>
          <w:spacing w:val="0"/>
          <w:sz w:val="24"/>
        </w:rPr>
        <w:t xml:space="preserve"> (Flash 8 Certified)</w:t>
      </w:r>
      <w:r w:rsidR="009D0C83">
        <w:rPr>
          <w:rFonts w:ascii="Arial" w:hAnsi="Arial" w:cs="Arial"/>
          <w:b/>
          <w:bCs/>
          <w:spacing w:val="0"/>
          <w:sz w:val="24"/>
        </w:rPr>
        <w:br/>
      </w:r>
      <w:r w:rsidR="009D0C83">
        <w:rPr>
          <w:rFonts w:ascii="Arial" w:hAnsi="Arial" w:cs="Arial"/>
          <w:b/>
          <w:bCs/>
          <w:spacing w:val="0"/>
          <w:sz w:val="24"/>
        </w:rPr>
        <w:br/>
        <w:t>15 years industry experience</w:t>
      </w:r>
      <w:r w:rsidR="009D0C83">
        <w:rPr>
          <w:rFonts w:ascii="Arial" w:hAnsi="Arial" w:cs="Arial"/>
          <w:b/>
          <w:bCs/>
          <w:spacing w:val="0"/>
          <w:sz w:val="24"/>
        </w:rPr>
        <w:br/>
        <w:t>10 years .NET experience</w:t>
      </w:r>
      <w:r w:rsidR="009D0C83">
        <w:rPr>
          <w:rFonts w:ascii="Arial" w:hAnsi="Arial" w:cs="Arial"/>
          <w:b/>
          <w:bCs/>
          <w:spacing w:val="0"/>
          <w:sz w:val="24"/>
        </w:rPr>
        <w:br/>
        <w:t>10 years Flash experience</w:t>
      </w:r>
      <w:r w:rsidR="00DE7D06">
        <w:rPr>
          <w:rFonts w:ascii="Arial" w:hAnsi="Arial" w:cs="Arial"/>
          <w:b/>
          <w:bCs/>
          <w:spacing w:val="0"/>
          <w:sz w:val="24"/>
        </w:rPr>
        <w:t>s</w:t>
      </w:r>
      <w:r>
        <w:rPr>
          <w:rFonts w:ascii="Arial" w:hAnsi="Arial" w:cs="Arial"/>
          <w:b/>
          <w:bCs/>
          <w:spacing w:val="0"/>
          <w:sz w:val="24"/>
        </w:rPr>
        <w:br/>
      </w:r>
    </w:p>
    <w:tbl>
      <w:tblPr>
        <w:tblW w:w="8903" w:type="dxa"/>
        <w:tblLayout w:type="fixed"/>
        <w:tblLook w:val="0000" w:firstRow="0" w:lastRow="0" w:firstColumn="0" w:lastColumn="0" w:noHBand="0" w:noVBand="0"/>
      </w:tblPr>
      <w:tblGrid>
        <w:gridCol w:w="2179"/>
        <w:gridCol w:w="6724"/>
      </w:tblGrid>
      <w:tr w:rsidR="00B96F75" w:rsidRPr="0040215A" w:rsidTr="00424D3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B96F75" w:rsidRDefault="00B96F75" w:rsidP="00E274A3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Certification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B96F75" w:rsidRPr="00B96F75" w:rsidRDefault="00B96F75" w:rsidP="00B96F75">
            <w:pPr>
              <w:pStyle w:val="Objective"/>
            </w:pPr>
            <w:r>
              <w:rPr>
                <w:sz w:val="28"/>
                <w:szCs w:val="28"/>
              </w:rPr>
              <w:t>Microsoft Certified: .Net Framework 4, Web Applications (C#)</w:t>
            </w:r>
          </w:p>
        </w:tc>
      </w:tr>
      <w:tr w:rsidR="0040215A" w:rsidRPr="0040215A" w:rsidTr="00424D3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40215A" w:rsidRDefault="0040215A" w:rsidP="00E274A3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40215A" w:rsidRPr="00D61F62" w:rsidRDefault="0040215A" w:rsidP="00E274A3">
            <w:pPr>
              <w:pStyle w:val="Objective"/>
              <w:rPr>
                <w:b/>
                <w:sz w:val="28"/>
                <w:szCs w:val="28"/>
              </w:rPr>
            </w:pPr>
            <w:r w:rsidRPr="00D61F62">
              <w:rPr>
                <w:b/>
                <w:sz w:val="28"/>
                <w:szCs w:val="28"/>
              </w:rPr>
              <w:t xml:space="preserve">ASP.NET Developer (Visual Studio 2010 / .Net 4 / WCF / WIF / Azure / SQL 2008r2 / </w:t>
            </w:r>
            <w:proofErr w:type="spellStart"/>
            <w:r w:rsidRPr="00D61F62">
              <w:rPr>
                <w:b/>
                <w:sz w:val="28"/>
                <w:szCs w:val="28"/>
              </w:rPr>
              <w:t>SqlAzure</w:t>
            </w:r>
            <w:proofErr w:type="spellEnd"/>
            <w:r w:rsidRPr="00D61F62">
              <w:rPr>
                <w:b/>
                <w:sz w:val="28"/>
                <w:szCs w:val="28"/>
              </w:rPr>
              <w:t>)</w:t>
            </w:r>
          </w:p>
          <w:p w:rsidR="0040215A" w:rsidRPr="0040215A" w:rsidRDefault="0040215A" w:rsidP="00E274A3">
            <w:pPr>
              <w:pStyle w:val="BodyText"/>
            </w:pPr>
            <w:r w:rsidRPr="0040215A">
              <w:t>IRIS Accountancy Software, May-November 2011</w:t>
            </w:r>
          </w:p>
          <w:p w:rsidR="0040215A" w:rsidRPr="0040215A" w:rsidRDefault="0040215A" w:rsidP="00E274A3">
            <w:pPr>
              <w:pStyle w:val="BodyText"/>
            </w:pPr>
            <w:r>
              <w:t>Helped create a fully cloud based system for the secure sharing of files between Accountants and Clients</w:t>
            </w:r>
            <w:r w:rsidRPr="0040215A">
              <w:t>.</w:t>
            </w:r>
            <w:r>
              <w:t xml:space="preserve"> Implementing Membership Services and using Windows Communication Framework (WCF) and Windows Identity Framework (WIF) and ASP.Net Membership. Fully Azure Cloud based, implementing Azure Watch for automatic scaling.</w:t>
            </w:r>
            <w:r>
              <w:br/>
              <w:t>Integrating with desktop based software to allow uploads and downloads via WCF or alternatively, a MVC3 website.</w:t>
            </w:r>
          </w:p>
          <w:p w:rsidR="0040215A" w:rsidRPr="0040215A" w:rsidRDefault="0040215A" w:rsidP="0040215A">
            <w:pPr>
              <w:pStyle w:val="BodyText"/>
            </w:pPr>
            <w:r w:rsidRPr="0040215A">
              <w:t xml:space="preserve">ASP.NET </w:t>
            </w:r>
            <w:r>
              <w:t xml:space="preserve"> </w:t>
            </w:r>
            <w:r w:rsidRPr="0040215A">
              <w:t>/</w:t>
            </w:r>
            <w:r>
              <w:t xml:space="preserve"> </w:t>
            </w:r>
            <w:r w:rsidRPr="0040215A">
              <w:t xml:space="preserve"> C# / Entity Framework / LINQ / </w:t>
            </w:r>
            <w:proofErr w:type="spellStart"/>
            <w:r w:rsidRPr="0040215A">
              <w:t>DataModel</w:t>
            </w:r>
            <w:proofErr w:type="spellEnd"/>
            <w:r w:rsidRPr="0040215A">
              <w:t xml:space="preserve"> </w:t>
            </w:r>
            <w:r>
              <w:t xml:space="preserve"> </w:t>
            </w:r>
            <w:r w:rsidRPr="0040215A">
              <w:t xml:space="preserve">/  </w:t>
            </w:r>
            <w:proofErr w:type="spellStart"/>
            <w:r w:rsidRPr="0040215A">
              <w:t>Javascript</w:t>
            </w:r>
            <w:proofErr w:type="spellEnd"/>
            <w:r w:rsidRPr="0040215A">
              <w:t xml:space="preserve"> </w:t>
            </w:r>
            <w:r>
              <w:t xml:space="preserve"> </w:t>
            </w:r>
            <w:r w:rsidRPr="0040215A">
              <w:t xml:space="preserve">/ </w:t>
            </w:r>
            <w:proofErr w:type="spellStart"/>
            <w:r w:rsidRPr="0040215A">
              <w:t>jQuery</w:t>
            </w:r>
            <w:proofErr w:type="spellEnd"/>
            <w:r w:rsidRPr="0040215A">
              <w:t xml:space="preserve"> / HTML / SSL / WCF / WIF / Azure / </w:t>
            </w:r>
            <w:proofErr w:type="spellStart"/>
            <w:r w:rsidRPr="0040215A">
              <w:t>Sql</w:t>
            </w:r>
            <w:proofErr w:type="spellEnd"/>
            <w:r w:rsidRPr="0040215A">
              <w:t xml:space="preserve"> Azure</w:t>
            </w:r>
            <w:r>
              <w:t xml:space="preserve"> / MVC3</w:t>
            </w:r>
          </w:p>
        </w:tc>
      </w:tr>
      <w:tr w:rsidR="00AE5862" w:rsidTr="00424D3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E274A3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E274A3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ASP.NET Developer (Visual Studio 2008 / .net 3.5 / C# / SVN / JIRA / MVC2 / MVC3)</w:t>
            </w:r>
          </w:p>
          <w:p w:rsidR="00AE5862" w:rsidRDefault="00AE5862" w:rsidP="00E274A3">
            <w:pPr>
              <w:pStyle w:val="BodyText"/>
            </w:pPr>
            <w:r>
              <w:t>Other Digital, London, April 2011</w:t>
            </w:r>
          </w:p>
          <w:p w:rsidR="00AE5862" w:rsidRDefault="00AE5862" w:rsidP="00E274A3">
            <w:pPr>
              <w:pStyle w:val="BodyText"/>
            </w:pPr>
            <w:r>
              <w:t xml:space="preserve">Helped with building a </w:t>
            </w:r>
            <w:r w:rsidR="0040215A">
              <w:t xml:space="preserve">accessible </w:t>
            </w:r>
            <w:r>
              <w:t>site for a leading bank</w:t>
            </w:r>
          </w:p>
          <w:p w:rsidR="00AE5862" w:rsidRDefault="00AE5862" w:rsidP="00E274A3">
            <w:pPr>
              <w:pStyle w:val="BodyText"/>
            </w:pPr>
            <w:r>
              <w:t>MVC2 /MVC3/HTML5</w:t>
            </w:r>
          </w:p>
          <w:p w:rsidR="00AE5862" w:rsidRDefault="00AE5862" w:rsidP="00AE5862">
            <w:pPr>
              <w:pStyle w:val="BodyText"/>
            </w:pPr>
            <w:r>
              <w:t xml:space="preserve">ASP.NET / C# / Entity Framework / LINQ / </w:t>
            </w:r>
            <w:proofErr w:type="spellStart"/>
            <w:r>
              <w:t>DataModel</w:t>
            </w:r>
            <w:proofErr w:type="spellEnd"/>
            <w:r>
              <w:t xml:space="preserve"> / SQL 2005 / </w:t>
            </w:r>
            <w:proofErr w:type="spellStart"/>
            <w:r>
              <w:t>Javascript</w:t>
            </w:r>
            <w:proofErr w:type="spellEnd"/>
            <w:r>
              <w:t xml:space="preserve"> / </w:t>
            </w:r>
            <w:proofErr w:type="spellStart"/>
            <w:r>
              <w:t>jQuery</w:t>
            </w:r>
            <w:proofErr w:type="spellEnd"/>
            <w:r>
              <w:t xml:space="preserve"> / HTML / MVC 2/ MVC3</w:t>
            </w:r>
          </w:p>
          <w:p w:rsidR="00D61F62" w:rsidRPr="009D0C83" w:rsidRDefault="00D61F62" w:rsidP="00AE5862">
            <w:pPr>
              <w:pStyle w:val="BodyText"/>
            </w:pPr>
          </w:p>
        </w:tc>
      </w:tr>
      <w:tr w:rsidR="00AE5862" w:rsidTr="00424D3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ASP.NET Developer (Visual Studio 2008 / .net 3.5 / C# / SVN / JIRA / Facebook API / Twitter API)</w:t>
            </w:r>
          </w:p>
          <w:p w:rsidR="00AE5862" w:rsidRDefault="00AE5862" w:rsidP="009D0C83">
            <w:pPr>
              <w:pStyle w:val="BodyText"/>
            </w:pPr>
            <w:r>
              <w:t>IRIS Digital, London, March 2011</w:t>
            </w:r>
          </w:p>
          <w:p w:rsidR="00AE5862" w:rsidRDefault="00AE5862" w:rsidP="009D0C83">
            <w:pPr>
              <w:pStyle w:val="BodyText"/>
            </w:pPr>
            <w:r>
              <w:t xml:space="preserve">Completed work on Technical requirements for new microsite / </w:t>
            </w:r>
            <w:proofErr w:type="spellStart"/>
            <w:r>
              <w:t>facebook</w:t>
            </w:r>
            <w:proofErr w:type="spellEnd"/>
            <w:r>
              <w:t xml:space="preserve"> portal for SONY </w:t>
            </w:r>
            <w:proofErr w:type="spellStart"/>
            <w:r>
              <w:t>Xperia</w:t>
            </w:r>
            <w:proofErr w:type="spellEnd"/>
            <w:r>
              <w:t xml:space="preserve">, and completed update schedules for Several Dairy Crest Products. </w:t>
            </w:r>
            <w:r>
              <w:br/>
              <w:t>Created user-friendly administration for running live sites and implemented Data Driven websites and XML services for consumption by Flash Movies.</w:t>
            </w:r>
          </w:p>
          <w:p w:rsidR="00AE5862" w:rsidRPr="009D0C83" w:rsidRDefault="00AE5862" w:rsidP="009D0C83">
            <w:pPr>
              <w:pStyle w:val="BodyText"/>
            </w:pPr>
            <w:r>
              <w:t xml:space="preserve">ASP.NET / C# / Entity Framework / LINQ / </w:t>
            </w:r>
            <w:proofErr w:type="spellStart"/>
            <w:r>
              <w:t>DataModel</w:t>
            </w:r>
            <w:proofErr w:type="spellEnd"/>
            <w:r>
              <w:t xml:space="preserve"> / SQL 2005 / </w:t>
            </w:r>
            <w:proofErr w:type="spellStart"/>
            <w:r>
              <w:t>Javascript</w:t>
            </w:r>
            <w:proofErr w:type="spellEnd"/>
            <w:r>
              <w:t xml:space="preserve"> / </w:t>
            </w:r>
            <w:proofErr w:type="spellStart"/>
            <w:r>
              <w:t>jQuery</w:t>
            </w:r>
            <w:proofErr w:type="spellEnd"/>
            <w:r>
              <w:t xml:space="preserve"> / HTML / </w:t>
            </w:r>
            <w:proofErr w:type="spellStart"/>
            <w:r>
              <w:t>reCaptcha</w:t>
            </w:r>
            <w:proofErr w:type="spellEnd"/>
            <w:r>
              <w:t xml:space="preserve"> / JIRA</w:t>
            </w:r>
          </w:p>
        </w:tc>
      </w:tr>
      <w:tr w:rsidR="00AE5862" w:rsidTr="00424D3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Training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.NET 4.0 Web Application Development  </w:t>
            </w:r>
          </w:p>
          <w:p w:rsidR="00AE5862" w:rsidRDefault="00AE5862" w:rsidP="00424D31">
            <w:pPr>
              <w:pStyle w:val="BodyText"/>
            </w:pPr>
            <w:r>
              <w:t>F1Computer Training, London, Feb 2011</w:t>
            </w:r>
          </w:p>
          <w:p w:rsidR="00AE5862" w:rsidRDefault="00AE5862" w:rsidP="00B306DB">
            <w:pPr>
              <w:pStyle w:val="BodyText"/>
            </w:pPr>
            <w:r>
              <w:t xml:space="preserve">Training course in preparation for MCPD Certification. Covering all aspects of Asp.net c# development in .Net 4.0, MSSQL 2008, IIS 7.0 and Windows Server 2008.       </w:t>
            </w:r>
          </w:p>
          <w:p w:rsidR="00AE5862" w:rsidRPr="00CF58EB" w:rsidRDefault="00AE5862" w:rsidP="00B306DB">
            <w:pPr>
              <w:pStyle w:val="BodyText"/>
            </w:pPr>
            <w:proofErr w:type="spellStart"/>
            <w:r>
              <w:t>AppFabric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, MVC2, routing, </w:t>
            </w:r>
            <w:proofErr w:type="spellStart"/>
            <w:r>
              <w:t>webforms</w:t>
            </w:r>
            <w:proofErr w:type="spellEnd"/>
            <w:r>
              <w:t xml:space="preserve">, IIS7, SEO, </w:t>
            </w:r>
            <w:proofErr w:type="spellStart"/>
            <w:r>
              <w:t>Javascript</w:t>
            </w:r>
            <w:proofErr w:type="spellEnd"/>
            <w:r>
              <w:t xml:space="preserve">, HTML, CSS, JSON, REST, </w:t>
            </w:r>
            <w:proofErr w:type="spellStart"/>
            <w:r>
              <w:t>jQuery</w:t>
            </w:r>
            <w:proofErr w:type="spellEnd"/>
            <w:r>
              <w:t>, ASP.NET</w:t>
            </w:r>
          </w:p>
        </w:tc>
      </w:tr>
      <w:tr w:rsidR="00AE5862" w:rsidTr="00424D3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Training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WCF (Windows Communication Foundation) .Net 4.0 </w:t>
            </w:r>
          </w:p>
          <w:p w:rsidR="00AE5862" w:rsidRDefault="00AE5862" w:rsidP="00CF58EB">
            <w:pPr>
              <w:pStyle w:val="BodyText"/>
            </w:pPr>
            <w:r>
              <w:t>F1Computer Training, London, Feb 2011</w:t>
            </w:r>
          </w:p>
          <w:p w:rsidR="00AE5862" w:rsidRDefault="00AE5862" w:rsidP="00CF58EB">
            <w:pPr>
              <w:pStyle w:val="BodyText"/>
            </w:pPr>
            <w:r>
              <w:t>Training course in preparation for MCPD Certification. Covering all aspects of WCF in .Net 4.0</w:t>
            </w:r>
          </w:p>
          <w:p w:rsidR="00AE5862" w:rsidRPr="00CF58EB" w:rsidRDefault="00AE5862" w:rsidP="00CF58EB">
            <w:pPr>
              <w:pStyle w:val="BodyText"/>
            </w:pPr>
            <w:r>
              <w:t xml:space="preserve">WCF, IIS7, </w:t>
            </w:r>
            <w:proofErr w:type="spellStart"/>
            <w:r>
              <w:t>AppFabric</w:t>
            </w:r>
            <w:proofErr w:type="spellEnd"/>
            <w:r>
              <w:t xml:space="preserve">, </w:t>
            </w:r>
            <w:proofErr w:type="spellStart"/>
            <w:r>
              <w:t>Webservices</w:t>
            </w:r>
            <w:proofErr w:type="spellEnd"/>
            <w:r>
              <w:t>, JSON, REST</w:t>
            </w:r>
          </w:p>
        </w:tc>
      </w:tr>
      <w:tr w:rsidR="00AE5862" w:rsidTr="00A2660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Internet Development </w:t>
            </w:r>
            <w:r>
              <w:rPr>
                <w:b/>
                <w:sz w:val="28"/>
                <w:szCs w:val="28"/>
              </w:rPr>
              <w:br/>
              <w:t>(</w:t>
            </w:r>
            <w:proofErr w:type="spellStart"/>
            <w:r>
              <w:rPr>
                <w:b/>
                <w:sz w:val="28"/>
                <w:szCs w:val="28"/>
              </w:rPr>
              <w:t>Flashtalking</w:t>
            </w:r>
            <w:proofErr w:type="spellEnd"/>
            <w:r>
              <w:rPr>
                <w:b/>
                <w:sz w:val="28"/>
                <w:szCs w:val="28"/>
              </w:rPr>
              <w:t xml:space="preserve"> / AS3 / PHP / MySQL)</w:t>
            </w:r>
          </w:p>
          <w:p w:rsidR="00AE5862" w:rsidRDefault="00AE5862" w:rsidP="00424D31">
            <w:pPr>
              <w:pStyle w:val="BodyText"/>
            </w:pPr>
            <w:r>
              <w:t xml:space="preserve">Contract April 2010 - February 2011, </w:t>
            </w:r>
            <w:proofErr w:type="spellStart"/>
            <w:r>
              <w:t>Dentsu</w:t>
            </w:r>
            <w:proofErr w:type="spellEnd"/>
            <w:r>
              <w:t xml:space="preserve"> London</w:t>
            </w:r>
          </w:p>
          <w:p w:rsidR="00AE5862" w:rsidRDefault="00AE5862" w:rsidP="004A0F5D">
            <w:pPr>
              <w:pStyle w:val="BodyText"/>
            </w:pPr>
            <w:r>
              <w:t xml:space="preserve">Created seven interactive commercial product tours for Canon in AS3, featuring localisation, streaming video (F4V/FLV) and XML. Utilised </w:t>
            </w:r>
            <w:proofErr w:type="spellStart"/>
            <w:r>
              <w:t>PureMVC</w:t>
            </w:r>
            <w:proofErr w:type="spellEnd"/>
            <w:r>
              <w:t xml:space="preserve"> and various Design Pattern best practices.</w:t>
            </w:r>
          </w:p>
          <w:p w:rsidR="00AE5862" w:rsidRDefault="00AE5862" w:rsidP="004A0F5D">
            <w:pPr>
              <w:pStyle w:val="BodyText"/>
            </w:pPr>
            <w:r>
              <w:t xml:space="preserve">Produced a PHP site for a hotel agency, using </w:t>
            </w:r>
            <w:proofErr w:type="spellStart"/>
            <w:r>
              <w:t>CakePHP</w:t>
            </w:r>
            <w:proofErr w:type="spellEnd"/>
            <w:r>
              <w:t xml:space="preserve"> MVC and MySQL, ultimately repurposing the whole site for use within </w:t>
            </w:r>
            <w:proofErr w:type="spellStart"/>
            <w:r>
              <w:t>facebook</w:t>
            </w:r>
            <w:proofErr w:type="spellEnd"/>
            <w:r>
              <w:t>.</w:t>
            </w:r>
          </w:p>
          <w:p w:rsidR="00AE5862" w:rsidRDefault="00AE5862" w:rsidP="004A0F5D">
            <w:pPr>
              <w:pStyle w:val="BodyText"/>
            </w:pPr>
            <w:r>
              <w:t>Installed and maintained a cloud based Linux system (</w:t>
            </w:r>
            <w:proofErr w:type="spellStart"/>
            <w:r>
              <w:t>CentIOS</w:t>
            </w:r>
            <w:proofErr w:type="spellEnd"/>
            <w:r>
              <w:t xml:space="preserve">) for use with </w:t>
            </w:r>
            <w:r>
              <w:lastRenderedPageBreak/>
              <w:t>PHP and MySQL.</w:t>
            </w:r>
          </w:p>
          <w:p w:rsidR="00AE5862" w:rsidRDefault="00AE5862" w:rsidP="004A0F5D">
            <w:pPr>
              <w:pStyle w:val="BodyText"/>
            </w:pPr>
            <w:r>
              <w:t xml:space="preserve">Created </w:t>
            </w:r>
            <w:proofErr w:type="spellStart"/>
            <w:r>
              <w:t>iPad</w:t>
            </w:r>
            <w:proofErr w:type="spellEnd"/>
            <w:r>
              <w:t xml:space="preserve"> compliant main </w:t>
            </w:r>
            <w:proofErr w:type="spellStart"/>
            <w:r>
              <w:t>dentsulondon</w:t>
            </w:r>
            <w:proofErr w:type="spellEnd"/>
            <w:r>
              <w:t xml:space="preserve"> website.</w:t>
            </w:r>
          </w:p>
          <w:p w:rsidR="00AE5862" w:rsidRDefault="00AE5862" w:rsidP="004A0F5D">
            <w:pPr>
              <w:pStyle w:val="BodyText"/>
            </w:pPr>
            <w:r>
              <w:t xml:space="preserve">Created interactive banners using the </w:t>
            </w:r>
            <w:proofErr w:type="spellStart"/>
            <w:r>
              <w:t>FlashTalking</w:t>
            </w:r>
            <w:proofErr w:type="spellEnd"/>
            <w:r>
              <w:t xml:space="preserve"> Banner system for major campaign by East Coast Trains.</w:t>
            </w:r>
          </w:p>
          <w:p w:rsidR="00AE5862" w:rsidRDefault="00AE5862" w:rsidP="004A0F5D">
            <w:pPr>
              <w:pStyle w:val="BodyText"/>
            </w:pPr>
            <w:r>
              <w:t>Created pan-</w:t>
            </w:r>
            <w:proofErr w:type="spellStart"/>
            <w:r>
              <w:t>european</w:t>
            </w:r>
            <w:proofErr w:type="spellEnd"/>
            <w:r>
              <w:t xml:space="preserve"> extranet for use by the whole of </w:t>
            </w:r>
            <w:proofErr w:type="spellStart"/>
            <w:r>
              <w:t>Dentsu</w:t>
            </w:r>
            <w:proofErr w:type="spellEnd"/>
            <w:r>
              <w:t xml:space="preserve"> Europe in ASP.NET VB.NET, AJAX and </w:t>
            </w:r>
            <w:proofErr w:type="spellStart"/>
            <w:r>
              <w:t>jQuery</w:t>
            </w:r>
            <w:proofErr w:type="spellEnd"/>
            <w:r>
              <w:t xml:space="preserve"> 1.5.</w:t>
            </w:r>
          </w:p>
          <w:p w:rsidR="00AE5862" w:rsidRDefault="00AE5862" w:rsidP="004A0F5D">
            <w:pPr>
              <w:pStyle w:val="BodyText"/>
            </w:pPr>
            <w:r>
              <w:t xml:space="preserve">Created banner templates for use with client CMS, running through </w:t>
            </w:r>
            <w:proofErr w:type="spellStart"/>
            <w:r>
              <w:t>Tridion</w:t>
            </w:r>
            <w:proofErr w:type="spellEnd"/>
            <w:r>
              <w:t>.</w:t>
            </w:r>
          </w:p>
          <w:p w:rsidR="00AE5862" w:rsidRDefault="00AE5862" w:rsidP="004A0F5D">
            <w:pPr>
              <w:pStyle w:val="BodyText"/>
            </w:pPr>
            <w:r>
              <w:t xml:space="preserve">Worked in a team of several developers, </w:t>
            </w:r>
            <w:proofErr w:type="spellStart"/>
            <w:r>
              <w:t>creatives</w:t>
            </w:r>
            <w:proofErr w:type="spellEnd"/>
            <w:r>
              <w:t>, account managers and was part of client meetings.</w:t>
            </w:r>
          </w:p>
          <w:p w:rsidR="00AE5862" w:rsidRPr="00420B0F" w:rsidRDefault="00AE5862" w:rsidP="00F75A9C">
            <w:pPr>
              <w:pStyle w:val="BodyText"/>
            </w:pPr>
            <w:r>
              <w:t xml:space="preserve">AS2, AS3, Flash, FDT, </w:t>
            </w:r>
            <w:proofErr w:type="spellStart"/>
            <w:r>
              <w:t>FlashDevelop</w:t>
            </w:r>
            <w:proofErr w:type="spellEnd"/>
            <w:r>
              <w:t xml:space="preserve">, ASP.NET, CSS, HTML, </w:t>
            </w:r>
            <w:proofErr w:type="spellStart"/>
            <w:r>
              <w:t>Flashtalking</w:t>
            </w:r>
            <w:proofErr w:type="spellEnd"/>
            <w:r>
              <w:t xml:space="preserve">, FBML, XML,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wordpress</w:t>
            </w:r>
            <w:proofErr w:type="spellEnd"/>
            <w:r>
              <w:t xml:space="preserve">, </w:t>
            </w:r>
            <w:proofErr w:type="spellStart"/>
            <w:r>
              <w:t>Joomla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AJAX, HTML5, Canvas, Photoshop, After Effects, IIS, Apache, MySQL, MSSQL, Linux (</w:t>
            </w:r>
            <w:proofErr w:type="spellStart"/>
            <w:r>
              <w:t>CentOS</w:t>
            </w:r>
            <w:proofErr w:type="spellEnd"/>
            <w:r>
              <w:t>), Windows 2000</w:t>
            </w:r>
            <w:r>
              <w:br/>
            </w:r>
          </w:p>
        </w:tc>
      </w:tr>
      <w:tr w:rsidR="00AE5862" w:rsidTr="00A2660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Site Development (ASP.NET/MSSQL)</w:t>
            </w:r>
          </w:p>
          <w:p w:rsidR="00AE5862" w:rsidRDefault="00AE5862" w:rsidP="00424D31">
            <w:pPr>
              <w:pStyle w:val="BodyText"/>
            </w:pPr>
            <w:r>
              <w:t>Contract April 2010, Lowe Counsel</w:t>
            </w:r>
          </w:p>
          <w:p w:rsidR="00AE5862" w:rsidRDefault="00AE5862" w:rsidP="00424D31">
            <w:pPr>
              <w:pStyle w:val="BodyText"/>
            </w:pPr>
            <w:r>
              <w:t xml:space="preserve">Created a CRM application to manage focus groups online enabling a global </w:t>
            </w:r>
            <w:proofErr w:type="spellStart"/>
            <w:r>
              <w:t>addressbook</w:t>
            </w:r>
            <w:proofErr w:type="spellEnd"/>
            <w:r>
              <w:t xml:space="preserve"> of focus group attendees to be asked questions for the advertising Industry.</w:t>
            </w:r>
          </w:p>
          <w:p w:rsidR="00AE5862" w:rsidRPr="00420B0F" w:rsidRDefault="00AE5862" w:rsidP="00424D31">
            <w:pPr>
              <w:pStyle w:val="BodyText"/>
            </w:pPr>
            <w:r>
              <w:t xml:space="preserve">SQL 2008 / IIS7 / C# / XML / asp.net </w:t>
            </w:r>
            <w:proofErr w:type="spellStart"/>
            <w:r>
              <w:t>webservice</w:t>
            </w:r>
            <w:proofErr w:type="spellEnd"/>
            <w:r>
              <w:t xml:space="preserve"> / IIS configuration / Email / Import &amp; Export to SQL 2008 from excel / Image management / Database design</w:t>
            </w:r>
          </w:p>
        </w:tc>
      </w:tr>
      <w:tr w:rsidR="00AE5862" w:rsidTr="00A2660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424D3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Site Administration (ASP/Flash/MSSQL)</w:t>
            </w:r>
          </w:p>
        </w:tc>
      </w:tr>
      <w:tr w:rsidR="00AE5862" w:rsidTr="00A2660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A26601">
            <w:pPr>
              <w:pStyle w:val="SectionTitle"/>
              <w:rPr>
                <w:rFonts w:ascii="Arial" w:hAnsi="Arial" w:cs="Arial"/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5249AC">
            <w:r>
              <w:t xml:space="preserve">Contract April 2010, </w:t>
            </w:r>
            <w:proofErr w:type="spellStart"/>
            <w:r>
              <w:t>Dentsu</w:t>
            </w:r>
            <w:proofErr w:type="spellEnd"/>
            <w:r>
              <w:t xml:space="preserve"> London</w:t>
            </w:r>
          </w:p>
          <w:p w:rsidR="00AE5862" w:rsidRDefault="00AE5862" w:rsidP="005249AC"/>
          <w:p w:rsidR="00AE5862" w:rsidRDefault="00AE5862" w:rsidP="005249AC">
            <w:r>
              <w:t xml:space="preserve">Moved several ASP sites from </w:t>
            </w:r>
            <w:proofErr w:type="spellStart"/>
            <w:r>
              <w:t>datahouse</w:t>
            </w:r>
            <w:proofErr w:type="spellEnd"/>
            <w:r>
              <w:t xml:space="preserve"> to new location, copied and reset databases, amended flash sites to work in new location.</w:t>
            </w:r>
          </w:p>
          <w:p w:rsidR="00AE5862" w:rsidRDefault="00AE5862" w:rsidP="005249AC"/>
          <w:p w:rsidR="00AE5862" w:rsidRDefault="00AE5862" w:rsidP="005249AC">
            <w:r>
              <w:t>ASP / FLASH / MSSQL / IIS6</w:t>
            </w:r>
          </w:p>
        </w:tc>
      </w:tr>
      <w:tr w:rsidR="00AE5862" w:rsidTr="00A2660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A2660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A2660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Senior Developer (Flash/.Net/SQL/Sharepoint)</w:t>
            </w:r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A26601">
            <w:pPr>
              <w:pStyle w:val="SectionTitle"/>
              <w:rPr>
                <w:rFonts w:ascii="Arial" w:hAnsi="Arial" w:cs="Arial"/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Pr="00FA11FA" w:rsidRDefault="00AE5862" w:rsidP="00FA11FA">
            <w:pPr>
              <w:pStyle w:val="Objective"/>
            </w:pPr>
            <w:r>
              <w:t>Permanent 2007   Lowe Worldwide,    Central London</w:t>
            </w:r>
            <w:r>
              <w:br/>
              <w:t>UK (October 2007- April 2007)</w:t>
            </w:r>
            <w:r>
              <w:br/>
            </w:r>
            <w:r>
              <w:br/>
              <w:t>Supported global Agency Infrastructure, creating applications for internet, and intranet using C#, MOSS 2007, WSS3, SQL2008, XML, XSL, JIRA</w:t>
            </w:r>
          </w:p>
          <w:p w:rsidR="00AE5862" w:rsidRDefault="00AE5862" w:rsidP="004D44C9">
            <w:pPr>
              <w:pStyle w:val="BodyText"/>
              <w:jc w:val="left"/>
            </w:pPr>
            <w:r>
              <w:t xml:space="preserve">Built several flash and .net based sites, including main </w:t>
            </w:r>
            <w:proofErr w:type="spellStart"/>
            <w:r>
              <w:t>lowe</w:t>
            </w:r>
            <w:proofErr w:type="spellEnd"/>
            <w:r>
              <w:t xml:space="preserve"> worldwide </w:t>
            </w:r>
            <w:r>
              <w:lastRenderedPageBreak/>
              <w:t xml:space="preserve">website using Flash 9 and </w:t>
            </w:r>
            <w:proofErr w:type="spellStart"/>
            <w:r>
              <w:t>PureMVC</w:t>
            </w:r>
            <w:proofErr w:type="spellEnd"/>
            <w:r>
              <w:t>. As well as a desktop AIR application for contacts within the global business.</w:t>
            </w:r>
            <w:r>
              <w:br/>
            </w:r>
            <w:hyperlink r:id="rId10" w:history="1">
              <w:r w:rsidRPr="00391675">
                <w:rPr>
                  <w:rStyle w:val="Hyperlink"/>
                </w:rPr>
                <w:t>http://www.loweworldwide.com</w:t>
              </w:r>
            </w:hyperlink>
            <w:r>
              <w:br/>
            </w:r>
            <w:r>
              <w:br/>
              <w:t xml:space="preserve">Created and managed red nose day live streaming event (flash media) </w:t>
            </w:r>
            <w:r>
              <w:br/>
              <w:t xml:space="preserve">with flash front end and .Net </w:t>
            </w:r>
            <w:proofErr w:type="spellStart"/>
            <w:r>
              <w:t>webservice</w:t>
            </w:r>
            <w:proofErr w:type="spellEnd"/>
            <w:r>
              <w:t xml:space="preserve"> / SQL 2005 </w:t>
            </w:r>
            <w:r>
              <w:br/>
              <w:t xml:space="preserve">backend for administration and donations. </w:t>
            </w:r>
            <w:r>
              <w:br/>
              <w:t>(</w:t>
            </w:r>
            <w:proofErr w:type="gramStart"/>
            <w:r>
              <w:t>since</w:t>
            </w:r>
            <w:proofErr w:type="gramEnd"/>
            <w:r>
              <w:t xml:space="preserve"> removed. Source code available on request).</w:t>
            </w:r>
          </w:p>
          <w:p w:rsidR="00AE5862" w:rsidRPr="004D44C9" w:rsidRDefault="00AE5862" w:rsidP="004D44C9">
            <w:pPr>
              <w:pStyle w:val="BodyText"/>
              <w:jc w:val="left"/>
            </w:pPr>
            <w:r>
              <w:t xml:space="preserve">Created several MOSS applications and </w:t>
            </w:r>
            <w:proofErr w:type="spellStart"/>
            <w:r>
              <w:t>webparts</w:t>
            </w:r>
            <w:proofErr w:type="spellEnd"/>
            <w:r>
              <w:t xml:space="preserve"> using Visual Studio, </w:t>
            </w:r>
            <w:proofErr w:type="spellStart"/>
            <w:r>
              <w:t>WSPBuilder</w:t>
            </w:r>
            <w:proofErr w:type="spellEnd"/>
            <w:r>
              <w:t xml:space="preserve">, STSDEV and VSEWSS. Created several BDC connections for MOSS to connect to </w:t>
            </w:r>
            <w:proofErr w:type="spellStart"/>
            <w:r>
              <w:t>webservices</w:t>
            </w:r>
            <w:proofErr w:type="spellEnd"/>
            <w:r>
              <w:t>.</w:t>
            </w:r>
            <w:r>
              <w:br/>
              <w:t xml:space="preserve">Created a cloud based Asset Management System for video encoding and storage. Utilising Amazon </w:t>
            </w:r>
            <w:proofErr w:type="spellStart"/>
            <w:r>
              <w:t>Webservices</w:t>
            </w:r>
            <w:proofErr w:type="spellEnd"/>
            <w:r>
              <w:t>, Encoding.com, SQL 2005 and .NET 3.5. (Source code available on request)</w:t>
            </w:r>
          </w:p>
          <w:p w:rsidR="00AE5862" w:rsidRPr="00420B0F" w:rsidRDefault="00AE5862" w:rsidP="00A26601">
            <w:pPr>
              <w:pStyle w:val="Objective"/>
            </w:pPr>
            <w:r>
              <w:br/>
              <w:t>Wide scoped role included development skills; ASP.Net (all versions), SQL, Flash MX/8/9 (</w:t>
            </w:r>
            <w:proofErr w:type="spellStart"/>
            <w:r>
              <w:t>actionscript</w:t>
            </w:r>
            <w:proofErr w:type="spellEnd"/>
            <w:r>
              <w:t xml:space="preserve"> 1,2,3), PHP, HTML, CSS, XSLT, XML, </w:t>
            </w:r>
            <w:proofErr w:type="spellStart"/>
            <w:r>
              <w:t>Javascript</w:t>
            </w:r>
            <w:proofErr w:type="spellEnd"/>
            <w:r>
              <w:t xml:space="preserve">, FLV creation, Video editing, Photoshop, Fireworks, Illustrator, XML spy, Eclipse, JAVA, </w:t>
            </w:r>
            <w:r>
              <w:br/>
            </w:r>
            <w:r>
              <w:br/>
              <w:t xml:space="preserve">And technical skills; IIS, SSL, DNS, APACHE, Windows server 2003/2008, SQL server 2005/2008, MOSS, </w:t>
            </w:r>
            <w:proofErr w:type="spellStart"/>
            <w:r>
              <w:t>Sharepoint</w:t>
            </w:r>
            <w:proofErr w:type="spellEnd"/>
            <w:r>
              <w:t xml:space="preserve">, </w:t>
            </w:r>
            <w:proofErr w:type="spellStart"/>
            <w:r>
              <w:t>Sharepoint</w:t>
            </w:r>
            <w:proofErr w:type="spellEnd"/>
            <w:r>
              <w:t xml:space="preserve"> designer, WSS, Subversion, Visual Source Safe, Vista, MAC OSX, Ubuntu </w:t>
            </w:r>
            <w:proofErr w:type="spellStart"/>
            <w:r>
              <w:t>linux</w:t>
            </w:r>
            <w:proofErr w:type="spellEnd"/>
            <w:r>
              <w:t>, Communications Server.</w:t>
            </w:r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8363D6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8363D6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Senior Flash Developer (MX2K4/8/ASP.NET/Eclipse)</w:t>
            </w:r>
          </w:p>
        </w:tc>
      </w:tr>
      <w:tr w:rsidR="00AE5862" w:rsidTr="004D44C9">
        <w:trPr>
          <w:trHeight w:val="578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8363D6">
            <w:pPr>
              <w:pStyle w:val="SectionTitle"/>
              <w:rPr>
                <w:rFonts w:ascii="Arial" w:hAnsi="Arial" w:cs="Arial"/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2F6796">
            <w:pPr>
              <w:pStyle w:val="Objective"/>
            </w:pPr>
            <w:r>
              <w:t>Permanent 2006   Amaze,    Central London</w:t>
            </w:r>
            <w:r>
              <w:br/>
              <w:t>UK (May 2006)</w:t>
            </w:r>
            <w:r>
              <w:br/>
            </w:r>
            <w:r>
              <w:br/>
              <w:t xml:space="preserve">Technical lead on large flash based car configurator for Toyota Europe, liaised with Belgian team and maintained a </w:t>
            </w:r>
            <w:smartTag w:uri="urn:schemas-microsoft-com:office:smarttags" w:element="stockticker">
              <w:r>
                <w:t>MVC</w:t>
              </w:r>
            </w:smartTag>
            <w:r>
              <w:t xml:space="preserve"> application overseeing updates, implementing streaming solutions and advising on technical solutions using the flash platform. Created standalone builds using MTASC and </w:t>
            </w:r>
            <w:smartTag w:uri="urn:schemas-microsoft-com:office:smarttags" w:element="place">
              <w:smartTag w:uri="urn:schemas-microsoft-com:office:smarttags" w:element="stockticker">
                <w:r>
                  <w:t>ANT</w:t>
                </w:r>
              </w:smartTag>
              <w:r>
                <w:t>.</w:t>
              </w:r>
            </w:smartTag>
          </w:p>
          <w:p w:rsidR="00AE5862" w:rsidRPr="00BE4C1C" w:rsidRDefault="00AE5862" w:rsidP="008363D6">
            <w:pPr>
              <w:pStyle w:val="Objective"/>
              <w:rPr>
                <w:b/>
                <w:sz w:val="28"/>
                <w:szCs w:val="28"/>
              </w:rPr>
            </w:pPr>
            <w:proofErr w:type="spellStart"/>
            <w:r>
              <w:t>Javascript</w:t>
            </w:r>
            <w:proofErr w:type="spellEnd"/>
            <w:r>
              <w:t>, ASP.</w:t>
            </w:r>
            <w:smartTag w:uri="urn:schemas-microsoft-com:office:smarttags" w:element="stockticker">
              <w:r>
                <w:t>NET</w:t>
              </w:r>
            </w:smartTag>
            <w:r>
              <w:t xml:space="preserve"> (VB.</w:t>
            </w:r>
            <w:smartTag w:uri="urn:schemas-microsoft-com:office:smarttags" w:element="stockticker">
              <w:r>
                <w:t>NET</w:t>
              </w:r>
            </w:smartTag>
            <w:r>
              <w:t xml:space="preserve">, C#), Flash MX2004, Flash 8, Eclipse, Ant, MTASC, </w:t>
            </w:r>
            <w:smartTag w:uri="urn:schemas-microsoft-com:office:smarttags" w:element="stockticker">
              <w:r>
                <w:t>CVS</w:t>
              </w:r>
            </w:smartTag>
            <w:r>
              <w:t xml:space="preserve">, </w:t>
            </w:r>
            <w:smartTag w:uri="urn:schemas-microsoft-com:office:smarttags" w:element="stockticker">
              <w:r>
                <w:t>CSS</w:t>
              </w:r>
            </w:smartTag>
            <w:r>
              <w:t xml:space="preserve">, XML, XSL, </w:t>
            </w:r>
            <w:proofErr w:type="spellStart"/>
            <w:r>
              <w:t>Webservices</w:t>
            </w:r>
            <w:proofErr w:type="spellEnd"/>
            <w:r>
              <w:t xml:space="preserve">, Flash </w:t>
            </w:r>
            <w:proofErr w:type="spellStart"/>
            <w:r>
              <w:t>Remoting</w:t>
            </w:r>
            <w:proofErr w:type="spellEnd"/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8363D6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8363D6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Flash Developer</w:t>
            </w:r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8363D6">
            <w:pPr>
              <w:pStyle w:val="SectionTitle"/>
              <w:rPr>
                <w:rFonts w:ascii="Arial" w:hAnsi="Arial" w:cs="Arial"/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Pr="004D44C9" w:rsidRDefault="00AE5862" w:rsidP="00667DE4">
            <w:pPr>
              <w:pStyle w:val="Objective"/>
            </w:pPr>
            <w:r>
              <w:t xml:space="preserve">CONTRACT 2006   Ogilvy ,    Canary </w:t>
            </w:r>
            <w:proofErr w:type="spellStart"/>
            <w:r>
              <w:t>Wharf,UK</w:t>
            </w:r>
            <w:proofErr w:type="spellEnd"/>
            <w:r>
              <w:t xml:space="preserve"> (April 2006)</w:t>
            </w:r>
            <w:r>
              <w:br/>
            </w:r>
            <w:r>
              <w:br/>
            </w:r>
            <w:proofErr w:type="spellStart"/>
            <w:r>
              <w:t>Javascript</w:t>
            </w:r>
            <w:proofErr w:type="spellEnd"/>
            <w:r>
              <w:t>, ASP.</w:t>
            </w:r>
            <w:smartTag w:uri="urn:schemas-microsoft-com:office:smarttags" w:element="stockticker">
              <w:r>
                <w:t>NET</w:t>
              </w:r>
            </w:smartTag>
            <w:r>
              <w:t xml:space="preserve"> (C#.</w:t>
            </w:r>
            <w:smartTag w:uri="urn:schemas-microsoft-com:office:smarttags" w:element="stockticker">
              <w:r>
                <w:t>NET</w:t>
              </w:r>
            </w:smartTag>
            <w:r>
              <w:t xml:space="preserve">), MSSQL 2000, IIS 6, XSLT, </w:t>
            </w:r>
            <w:proofErr w:type="spellStart"/>
            <w:r>
              <w:t>XML,Visual</w:t>
            </w:r>
            <w:proofErr w:type="spellEnd"/>
            <w:r>
              <w:t xml:space="preserve"> Source </w:t>
            </w:r>
            <w:proofErr w:type="spellStart"/>
            <w:r>
              <w:t>Safe,HTML,</w:t>
            </w:r>
            <w:smartTag w:uri="urn:schemas-microsoft-com:office:smarttags" w:element="stockticker">
              <w:r>
                <w:t>CSS</w:t>
              </w:r>
            </w:smartTag>
            <w:proofErr w:type="spellEnd"/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BE4C1C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BE4C1C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ASP.</w:t>
            </w:r>
            <w:smartTag w:uri="urn:schemas-microsoft-com:office:smarttags" w:element="stockticker">
              <w:r>
                <w:rPr>
                  <w:b/>
                  <w:sz w:val="28"/>
                  <w:szCs w:val="28"/>
                </w:rPr>
                <w:t>NET</w:t>
              </w:r>
            </w:smartTag>
            <w:r>
              <w:rPr>
                <w:b/>
                <w:sz w:val="28"/>
                <w:szCs w:val="28"/>
              </w:rPr>
              <w:t xml:space="preserve"> developer (VB.</w:t>
            </w:r>
            <w:smartTag w:uri="urn:schemas-microsoft-com:office:smarttags" w:element="stockticker">
              <w:r>
                <w:rPr>
                  <w:b/>
                  <w:sz w:val="28"/>
                  <w:szCs w:val="28"/>
                </w:rPr>
                <w:t>NET</w:t>
              </w:r>
            </w:smartTag>
            <w:r>
              <w:rPr>
                <w:b/>
                <w:sz w:val="28"/>
                <w:szCs w:val="28"/>
              </w:rPr>
              <w:t>)</w:t>
            </w:r>
          </w:p>
        </w:tc>
      </w:tr>
      <w:tr w:rsidR="00AE5862" w:rsidTr="00667DE4">
        <w:trPr>
          <w:trHeight w:val="438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BE4C1C">
            <w:pPr>
              <w:pStyle w:val="SectionTitle"/>
              <w:rPr>
                <w:rFonts w:ascii="Arial" w:hAnsi="Arial" w:cs="Arial"/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Pr="00BE4C1C" w:rsidRDefault="00AE5862" w:rsidP="00667DE4">
            <w:pPr>
              <w:pStyle w:val="Objective"/>
              <w:rPr>
                <w:b/>
                <w:sz w:val="28"/>
                <w:szCs w:val="28"/>
              </w:rPr>
            </w:pPr>
            <w:r>
              <w:t>CONTRACT 2006   DLKW,    Central London</w:t>
            </w:r>
            <w:r>
              <w:br/>
              <w:t>UK (March 2006)</w:t>
            </w:r>
            <w:r>
              <w:br/>
            </w:r>
            <w:proofErr w:type="spellStart"/>
            <w:r>
              <w:t>Javascript</w:t>
            </w:r>
            <w:proofErr w:type="spellEnd"/>
            <w:r>
              <w:t>, ASP.</w:t>
            </w:r>
            <w:smartTag w:uri="urn:schemas-microsoft-com:office:smarttags" w:element="stockticker">
              <w:r>
                <w:t>NET</w:t>
              </w:r>
            </w:smartTag>
            <w:r>
              <w:t xml:space="preserve"> (VB.</w:t>
            </w:r>
            <w:smartTag w:uri="urn:schemas-microsoft-com:office:smarttags" w:element="stockticker">
              <w:r>
                <w:t>NET</w:t>
              </w:r>
            </w:smartTag>
            <w:r>
              <w:t xml:space="preserve">), MSSQL 2000, IIS 6, </w:t>
            </w:r>
            <w:proofErr w:type="spellStart"/>
            <w:r>
              <w:t>DotnetNuke</w:t>
            </w:r>
            <w:proofErr w:type="spellEnd"/>
            <w:r>
              <w:t xml:space="preserve"> 3.2</w:t>
            </w:r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BE4C1C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BE4C1C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Flash </w:t>
            </w:r>
            <w:proofErr w:type="spellStart"/>
            <w:r>
              <w:rPr>
                <w:b/>
                <w:sz w:val="28"/>
                <w:szCs w:val="28"/>
              </w:rPr>
              <w:t>Actionscript</w:t>
            </w:r>
            <w:proofErr w:type="spellEnd"/>
            <w:r>
              <w:rPr>
                <w:b/>
                <w:sz w:val="28"/>
                <w:szCs w:val="28"/>
              </w:rPr>
              <w:t xml:space="preserve"> Developer &amp; PHP/MySQL</w:t>
            </w:r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BE4C1C">
            <w:pPr>
              <w:pStyle w:val="SectionTitle"/>
              <w:rPr>
                <w:rFonts w:ascii="Arial" w:hAnsi="Arial" w:cs="Arial"/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Pr="00BE4C1C" w:rsidRDefault="00AE5862" w:rsidP="00667DE4">
            <w:pPr>
              <w:pStyle w:val="Objective"/>
              <w:rPr>
                <w:b/>
                <w:sz w:val="28"/>
                <w:szCs w:val="28"/>
              </w:rPr>
            </w:pPr>
            <w:r>
              <w:t>CONTRACT 2006   Hugo and Cat,    Central London</w:t>
            </w:r>
            <w:r>
              <w:br/>
              <w:t>UK (February 2006)</w:t>
            </w:r>
            <w:r>
              <w:br/>
            </w:r>
            <w:proofErr w:type="spellStart"/>
            <w:r>
              <w:t>Javascript</w:t>
            </w:r>
            <w:proofErr w:type="spellEnd"/>
            <w:r>
              <w:t>, AS2, flash MX/MX2004/8, Photoshop, HTML, PHP, MySQL</w:t>
            </w:r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2C706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2C706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Flash </w:t>
            </w:r>
            <w:proofErr w:type="spellStart"/>
            <w:r>
              <w:rPr>
                <w:b/>
                <w:sz w:val="28"/>
                <w:szCs w:val="28"/>
              </w:rPr>
              <w:t>Actionscript</w:t>
            </w:r>
            <w:proofErr w:type="spellEnd"/>
            <w:r>
              <w:rPr>
                <w:b/>
                <w:sz w:val="28"/>
                <w:szCs w:val="28"/>
              </w:rPr>
              <w:t xml:space="preserve"> Developer</w:t>
            </w:r>
          </w:p>
        </w:tc>
      </w:tr>
      <w:tr w:rsidR="00AE5862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AE5862" w:rsidRDefault="00AE5862" w:rsidP="002C7061">
            <w:pPr>
              <w:pStyle w:val="SectionTitle"/>
              <w:rPr>
                <w:rFonts w:ascii="Arial" w:hAnsi="Arial" w:cs="Arial"/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AE5862" w:rsidRPr="00476E28" w:rsidRDefault="00AE5862" w:rsidP="00667DE4">
            <w:pPr>
              <w:pStyle w:val="Objective"/>
            </w:pPr>
            <w:r>
              <w:t xml:space="preserve">CONTRACT 2006   </w:t>
            </w:r>
            <w:proofErr w:type="spellStart"/>
            <w:r>
              <w:t>Wunderman</w:t>
            </w:r>
            <w:proofErr w:type="spellEnd"/>
            <w:r>
              <w:t>,    Central London, UK (January 2006)</w:t>
            </w:r>
            <w:r>
              <w:br/>
              <w:t xml:space="preserve">Flash </w:t>
            </w:r>
            <w:proofErr w:type="spellStart"/>
            <w:r>
              <w:t>actionscript</w:t>
            </w:r>
            <w:proofErr w:type="spellEnd"/>
            <w:r>
              <w:t xml:space="preserve"> development</w:t>
            </w:r>
            <w:r>
              <w:br/>
            </w:r>
          </w:p>
        </w:tc>
      </w:tr>
      <w:tr w:rsidR="001E1A58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1E1A58" w:rsidRDefault="001E1A58" w:rsidP="002C706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1E1A58" w:rsidRDefault="001E1A58" w:rsidP="002C706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ASP.NET Developer (C#)</w:t>
            </w:r>
          </w:p>
        </w:tc>
      </w:tr>
      <w:tr w:rsidR="001E1A58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1E1A58" w:rsidRDefault="001E1A58" w:rsidP="002C706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7F26DB" w:rsidRPr="007F26DB" w:rsidRDefault="001E1A58" w:rsidP="00667DE4">
            <w:pPr>
              <w:pStyle w:val="Objective"/>
            </w:pPr>
            <w:r>
              <w:t xml:space="preserve">CONTRACT 2005   </w:t>
            </w:r>
            <w:proofErr w:type="spellStart"/>
            <w:r>
              <w:t>Ambro</w:t>
            </w:r>
            <w:proofErr w:type="spellEnd"/>
            <w:r>
              <w:t xml:space="preserve"> Events,    Rickmansworth</w:t>
            </w:r>
            <w:r>
              <w:br/>
              <w:t>UK (</w:t>
            </w:r>
            <w:r w:rsidR="007F26DB">
              <w:t>November</w:t>
            </w:r>
            <w:r>
              <w:t xml:space="preserve"> 2005-</w:t>
            </w:r>
            <w:r w:rsidR="007F26DB">
              <w:t>January</w:t>
            </w:r>
            <w:r>
              <w:t xml:space="preserve"> 200</w:t>
            </w:r>
            <w:r w:rsidR="00476E28">
              <w:t>6</w:t>
            </w:r>
            <w:r w:rsidR="00667DE4">
              <w:br/>
              <w:t>Internet Application Development</w:t>
            </w:r>
            <w:r w:rsidR="00667DE4">
              <w:br/>
            </w:r>
            <w:r w:rsidR="007F26DB">
              <w:t xml:space="preserve">ASP.NET  C#   FLASH 8  SQL2000  WEBSERVICES  RSS  SEO OPTIMISATION  ANALYTICS  CSS1 CSS2  JAVASCRIPT   PHOTOSHOP  FTP   WINDOWS SERVER 2003   MSDE   SHAREPOINT   </w:t>
            </w:r>
            <w:r w:rsidR="00667DE4">
              <w:br/>
            </w:r>
            <w:hyperlink r:id="rId11" w:history="1">
              <w:r w:rsidR="00667DE4" w:rsidRPr="00391675">
                <w:rPr>
                  <w:rStyle w:val="Hyperlink"/>
                </w:rPr>
                <w:t>http://www.ambro-events.com</w:t>
              </w:r>
            </w:hyperlink>
            <w:r w:rsidR="00667DE4">
              <w:t xml:space="preserve"> (further details available on request)</w:t>
            </w:r>
          </w:p>
        </w:tc>
      </w:tr>
      <w:tr w:rsidR="001E1A58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1E1A58" w:rsidRDefault="001E1A58" w:rsidP="002C706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1E1A58" w:rsidRDefault="001E1A58" w:rsidP="002C706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Flash Developer (AS1/MX)</w:t>
            </w:r>
          </w:p>
        </w:tc>
      </w:tr>
      <w:tr w:rsidR="001E1A58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1E1A58" w:rsidRDefault="001E1A58" w:rsidP="002C706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7F26DB" w:rsidRPr="001E1A58" w:rsidRDefault="001E1A58" w:rsidP="00667DE4">
            <w:pPr>
              <w:pStyle w:val="Objective"/>
            </w:pPr>
            <w:r>
              <w:t xml:space="preserve">CONTRACT 2005   </w:t>
            </w:r>
            <w:proofErr w:type="spellStart"/>
            <w:r>
              <w:t>Upskill</w:t>
            </w:r>
            <w:proofErr w:type="spellEnd"/>
            <w:r>
              <w:t xml:space="preserve"> People Limited,    Bristol</w:t>
            </w:r>
            <w:r>
              <w:br/>
              <w:t>UK (October 2005-November 2005</w:t>
            </w:r>
          </w:p>
        </w:tc>
      </w:tr>
      <w:tr w:rsidR="002C706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C7061" w:rsidRPr="00944865" w:rsidRDefault="002C7061" w:rsidP="002C706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2C7061" w:rsidRDefault="002C7061" w:rsidP="002C7061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Flash Developer (AS1/AS2)</w:t>
            </w:r>
          </w:p>
        </w:tc>
      </w:tr>
      <w:tr w:rsidR="002C706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C7061" w:rsidRDefault="002C7061" w:rsidP="002C7061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2C7061" w:rsidRDefault="002C7061" w:rsidP="002C7061">
            <w:r>
              <w:t xml:space="preserve">CONTRACT 2005   </w:t>
            </w:r>
            <w:proofErr w:type="spellStart"/>
            <w:r>
              <w:t>Wunderman</w:t>
            </w:r>
            <w:proofErr w:type="spellEnd"/>
            <w:r>
              <w:t xml:space="preserve">    London</w:t>
            </w:r>
            <w:r>
              <w:br/>
              <w:t xml:space="preserve">UK (September 2005-October 2005 </w:t>
            </w:r>
            <w:r>
              <w:br/>
            </w:r>
            <w:r>
              <w:br/>
            </w:r>
            <w:r>
              <w:rPr>
                <w:rStyle w:val="ObjectiveChar"/>
                <w:b/>
                <w:bCs/>
                <w:sz w:val="24"/>
              </w:rPr>
              <w:t>Flash application Development</w:t>
            </w:r>
            <w:r>
              <w:br/>
            </w:r>
            <w:r>
              <w:br/>
            </w:r>
            <w:r>
              <w:lastRenderedPageBreak/>
              <w:t>Reference:</w:t>
            </w:r>
            <w:r>
              <w:br/>
            </w:r>
          </w:p>
          <w:p w:rsidR="002C7061" w:rsidRDefault="002C7061" w:rsidP="002C7061">
            <w:r w:rsidRPr="002C7061">
              <w:rPr>
                <w:rFonts w:cs="Arial"/>
                <w:i/>
              </w:rPr>
              <w:t>“I really appreciate</w:t>
            </w:r>
            <w:r w:rsidR="00307DB1">
              <w:rPr>
                <w:rFonts w:cs="Arial"/>
                <w:i/>
              </w:rPr>
              <w:t>d</w:t>
            </w:r>
            <w:r w:rsidRPr="002C7061">
              <w:rPr>
                <w:rFonts w:cs="Arial"/>
                <w:i/>
              </w:rPr>
              <w:t xml:space="preserve"> </w:t>
            </w:r>
            <w:r w:rsidR="00307DB1">
              <w:rPr>
                <w:rFonts w:cs="Arial"/>
                <w:i/>
              </w:rPr>
              <w:t>Neil’s</w:t>
            </w:r>
            <w:r w:rsidRPr="002C7061">
              <w:rPr>
                <w:rFonts w:cs="Arial"/>
                <w:i/>
              </w:rPr>
              <w:t xml:space="preserve"> professional approach to the work on this project. Very happy with the work and thrilled with the extra goodies like documentation and taking the initiative to get things done”</w:t>
            </w:r>
            <w:r>
              <w:br/>
            </w:r>
            <w:r>
              <w:br/>
            </w:r>
            <w:r>
              <w:rPr>
                <w:rFonts w:cs="Arial"/>
              </w:rPr>
              <w:t xml:space="preserve">Adam </w:t>
            </w:r>
            <w:proofErr w:type="spellStart"/>
            <w:r>
              <w:rPr>
                <w:rFonts w:cs="Arial"/>
              </w:rPr>
              <w:t>Plater</w:t>
            </w:r>
            <w:r w:rsidR="00667DE4">
              <w:rPr>
                <w:rFonts w:cs="Arial"/>
              </w:rPr>
              <w:t>,</w:t>
            </w:r>
            <w:r>
              <w:rPr>
                <w:rFonts w:cs="Arial"/>
              </w:rPr>
              <w:t>Project</w:t>
            </w:r>
            <w:proofErr w:type="spellEnd"/>
            <w:r>
              <w:rPr>
                <w:rFonts w:cs="Arial"/>
              </w:rPr>
              <w:t xml:space="preserve"> Manager</w:t>
            </w:r>
          </w:p>
          <w:p w:rsidR="002C7061" w:rsidRPr="002C7061" w:rsidRDefault="002C7061" w:rsidP="002C7061">
            <w:proofErr w:type="spellStart"/>
            <w:r>
              <w:t>Wunderman</w:t>
            </w:r>
            <w:proofErr w:type="spellEnd"/>
            <w:r>
              <w:br/>
            </w:r>
            <w:hyperlink r:id="rId12" w:history="1">
              <w:r w:rsidRPr="00BC17F7">
                <w:rPr>
                  <w:rStyle w:val="Hyperlink"/>
                  <w:rFonts w:cs="Arial"/>
                </w:rPr>
                <w:t>Adam_Plater@uk.wunderman.com</w:t>
              </w:r>
            </w:hyperlink>
            <w:r>
              <w:br/>
            </w:r>
          </w:p>
        </w:tc>
      </w:tr>
      <w:tr w:rsidR="00E72816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E72816" w:rsidRPr="00944865" w:rsidRDefault="00E72816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Job Title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E72816" w:rsidRDefault="006573E6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.NET</w:t>
            </w:r>
            <w:r w:rsidR="00E72816">
              <w:rPr>
                <w:b/>
                <w:sz w:val="28"/>
                <w:szCs w:val="28"/>
              </w:rPr>
              <w:t xml:space="preserve"> Developer (</w:t>
            </w:r>
            <w:r w:rsidR="00794D1C">
              <w:rPr>
                <w:b/>
                <w:sz w:val="28"/>
                <w:szCs w:val="28"/>
              </w:rPr>
              <w:t>VB</w:t>
            </w:r>
            <w:r w:rsidR="00E72816">
              <w:rPr>
                <w:b/>
                <w:sz w:val="28"/>
                <w:szCs w:val="28"/>
              </w:rPr>
              <w:t>.NET</w:t>
            </w:r>
            <w:r>
              <w:rPr>
                <w:b/>
                <w:sz w:val="28"/>
                <w:szCs w:val="28"/>
              </w:rPr>
              <w:t>/C#</w:t>
            </w:r>
            <w:r w:rsidR="00E72816">
              <w:rPr>
                <w:b/>
                <w:sz w:val="28"/>
                <w:szCs w:val="28"/>
              </w:rPr>
              <w:t>)</w:t>
            </w:r>
          </w:p>
        </w:tc>
      </w:tr>
      <w:tr w:rsidR="00F056C1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F056C1" w:rsidRDefault="00F056C1" w:rsidP="00594E4F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F056C1" w:rsidRDefault="00BB2A57" w:rsidP="00594E4F">
            <w:r>
              <w:t>PROJECT</w:t>
            </w:r>
            <w:r w:rsidR="00F056C1">
              <w:t xml:space="preserve"> 2005   Multilayer Communications    North East England</w:t>
            </w:r>
            <w:r w:rsidR="00F056C1">
              <w:br/>
              <w:t>UK (</w:t>
            </w:r>
            <w:r>
              <w:t>February</w:t>
            </w:r>
            <w:r w:rsidR="00F056C1">
              <w:t xml:space="preserve"> 2005</w:t>
            </w:r>
            <w:r>
              <w:t xml:space="preserve"> -  September</w:t>
            </w:r>
            <w:r w:rsidR="00784E07">
              <w:t xml:space="preserve"> 2005</w:t>
            </w:r>
            <w:r w:rsidR="00F056C1">
              <w:t xml:space="preserve">) </w:t>
            </w:r>
            <w:r w:rsidR="00F056C1">
              <w:br/>
            </w:r>
            <w:r w:rsidR="00F056C1">
              <w:br/>
            </w:r>
            <w:r w:rsidR="00F056C1" w:rsidRPr="00315523">
              <w:rPr>
                <w:rStyle w:val="ObjectiveChar"/>
                <w:b/>
                <w:bCs/>
                <w:sz w:val="24"/>
              </w:rPr>
              <w:t xml:space="preserve">C# </w:t>
            </w:r>
            <w:proofErr w:type="spellStart"/>
            <w:r w:rsidR="00F056C1" w:rsidRPr="00315523">
              <w:rPr>
                <w:rStyle w:val="ObjectiveChar"/>
                <w:b/>
                <w:bCs/>
                <w:sz w:val="24"/>
              </w:rPr>
              <w:t>Webservice</w:t>
            </w:r>
            <w:proofErr w:type="spellEnd"/>
            <w:r w:rsidR="00F056C1" w:rsidRPr="00315523">
              <w:rPr>
                <w:rStyle w:val="ObjectiveChar"/>
                <w:b/>
                <w:bCs/>
                <w:sz w:val="24"/>
              </w:rPr>
              <w:t xml:space="preserve"> development (VS.Net 2003)</w:t>
            </w:r>
            <w:r w:rsidR="00F056C1">
              <w:br/>
              <w:t>ASP.NET C# PHP MSSQL2000 SOAP XML XSLT WEBFORMS</w:t>
            </w:r>
            <w:r w:rsidR="006573E6">
              <w:br/>
              <w:t xml:space="preserve">RADIUS CISCO </w:t>
            </w:r>
            <w:r w:rsidR="00D65C4A">
              <w:t>O</w:t>
            </w:r>
            <w:r w:rsidR="00BC5F89">
              <w:t xml:space="preserve">O </w:t>
            </w:r>
            <w:r w:rsidR="00D65C4A">
              <w:t>DEVELOPMENT</w:t>
            </w:r>
            <w:r w:rsidR="00BC5F89">
              <w:t xml:space="preserve"> N-Tier JAVASCRIPT</w:t>
            </w:r>
            <w:r w:rsidR="00F056C1">
              <w:br/>
              <w:t>contact:</w:t>
            </w:r>
            <w:r w:rsidR="00F056C1">
              <w:br/>
            </w:r>
            <w:r w:rsidR="00F056C1">
              <w:rPr>
                <w:rFonts w:cs="Arial"/>
              </w:rPr>
              <w:t>Wayne Pounder</w:t>
            </w:r>
            <w:r w:rsidR="00667DE4">
              <w:rPr>
                <w:rFonts w:cs="Arial"/>
              </w:rPr>
              <w:t xml:space="preserve"> (</w:t>
            </w:r>
            <w:hyperlink r:id="rId13" w:history="1">
              <w:r w:rsidR="00667DE4">
                <w:rPr>
                  <w:rStyle w:val="Hyperlink"/>
                  <w:rFonts w:cs="Arial"/>
                </w:rPr>
                <w:t>wpounder@multilayer.co.uk</w:t>
              </w:r>
            </w:hyperlink>
            <w:r w:rsidR="00667DE4">
              <w:rPr>
                <w:rFonts w:cs="Arial"/>
              </w:rPr>
              <w:t>)</w:t>
            </w:r>
          </w:p>
          <w:p w:rsidR="00F056C1" w:rsidRPr="00667DE4" w:rsidRDefault="00F056C1" w:rsidP="00594E4F">
            <w:pPr>
              <w:rPr>
                <w:i/>
              </w:rPr>
            </w:pPr>
            <w:r w:rsidRPr="00667DE4">
              <w:rPr>
                <w:rFonts w:cs="Arial"/>
                <w:i/>
              </w:rPr>
              <w:t>Information Systems Manager</w:t>
            </w:r>
          </w:p>
          <w:p w:rsidR="00F056C1" w:rsidRPr="00667DE4" w:rsidRDefault="00F056C1" w:rsidP="00594E4F">
            <w:pPr>
              <w:rPr>
                <w:i/>
              </w:rPr>
            </w:pPr>
            <w:r w:rsidRPr="00667DE4">
              <w:rPr>
                <w:rFonts w:cs="Arial"/>
                <w:i/>
              </w:rPr>
              <w:t>Multilayer Communications Ltd</w:t>
            </w:r>
            <w:r w:rsidRPr="00667DE4">
              <w:rPr>
                <w:i/>
              </w:rPr>
              <w:t> </w:t>
            </w:r>
          </w:p>
          <w:p w:rsidR="00F056C1" w:rsidRPr="00794D1C" w:rsidRDefault="00F056C1" w:rsidP="00F056C1"/>
        </w:tc>
      </w:tr>
      <w:tr w:rsidR="00794D1C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794D1C" w:rsidRDefault="00794D1C" w:rsidP="004C4AD6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794D1C" w:rsidRPr="008C2E7D" w:rsidRDefault="00BB2A57" w:rsidP="00667DE4">
            <w:pPr>
              <w:pStyle w:val="Objective"/>
            </w:pPr>
            <w:r>
              <w:t>PROJECT</w:t>
            </w:r>
            <w:r w:rsidR="00794D1C">
              <w:t xml:space="preserve"> 2005                    </w:t>
            </w:r>
            <w:proofErr w:type="spellStart"/>
            <w:r w:rsidR="00794D1C">
              <w:t>Fullard</w:t>
            </w:r>
            <w:proofErr w:type="spellEnd"/>
            <w:r w:rsidR="00794D1C">
              <w:t xml:space="preserve"> Learning                    Trow</w:t>
            </w:r>
            <w:r w:rsidR="00307DB1">
              <w:t>b</w:t>
            </w:r>
            <w:r w:rsidR="00794D1C">
              <w:t>ridge, UK</w:t>
            </w:r>
            <w:r w:rsidR="00794D1C">
              <w:br/>
              <w:t>(April 2005</w:t>
            </w:r>
            <w:r w:rsidR="00784E07">
              <w:t>- September 2005</w:t>
            </w:r>
            <w:r w:rsidR="00794D1C">
              <w:t>)</w:t>
            </w:r>
            <w:r w:rsidR="00794D1C">
              <w:br/>
            </w:r>
            <w:r w:rsidR="00794D1C">
              <w:br/>
            </w:r>
            <w:r w:rsidR="00794D1C" w:rsidRPr="00315523">
              <w:rPr>
                <w:b/>
                <w:bCs/>
                <w:sz w:val="24"/>
              </w:rPr>
              <w:t xml:space="preserve">Flash MX </w:t>
            </w:r>
            <w:r w:rsidR="00667DE4">
              <w:rPr>
                <w:b/>
                <w:bCs/>
                <w:sz w:val="24"/>
              </w:rPr>
              <w:t xml:space="preserve">CBT </w:t>
            </w:r>
            <w:r w:rsidR="00794D1C" w:rsidRPr="00315523">
              <w:rPr>
                <w:b/>
                <w:bCs/>
                <w:sz w:val="24"/>
              </w:rPr>
              <w:t>development (flash MX, XML,ASP)</w:t>
            </w:r>
            <w:r w:rsidR="00F056C1">
              <w:br/>
            </w:r>
            <w:r w:rsidR="00794D1C">
              <w:t xml:space="preserve">ASP, MSSQL2000, Flash MX, XML, XSLT, </w:t>
            </w:r>
            <w:proofErr w:type="spellStart"/>
            <w:r w:rsidR="00794D1C">
              <w:t>Actionscript</w:t>
            </w:r>
            <w:proofErr w:type="spellEnd"/>
            <w:r w:rsidR="00BC5F89">
              <w:t>, N-tier, JAVASCRIPT</w:t>
            </w:r>
          </w:p>
        </w:tc>
      </w:tr>
      <w:tr w:rsidR="008C2E7D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8C2E7D" w:rsidRDefault="008C2E7D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8C2E7D" w:rsidRPr="008C2E7D" w:rsidRDefault="008C2E7D" w:rsidP="00667DE4">
            <w:pPr>
              <w:pStyle w:val="Objective"/>
            </w:pPr>
            <w:r>
              <w:t xml:space="preserve">CON 2004 </w:t>
            </w:r>
            <w:r w:rsidR="00F056C1">
              <w:t xml:space="preserve">                </w:t>
            </w:r>
            <w:proofErr w:type="spellStart"/>
            <w:r>
              <w:t>Fullard</w:t>
            </w:r>
            <w:proofErr w:type="spellEnd"/>
            <w:r>
              <w:t xml:space="preserve"> Le</w:t>
            </w:r>
            <w:r w:rsidR="00F056C1">
              <w:t xml:space="preserve">arning                          </w:t>
            </w:r>
            <w:proofErr w:type="spellStart"/>
            <w:r>
              <w:t>TrowBridge</w:t>
            </w:r>
            <w:proofErr w:type="spellEnd"/>
            <w:r>
              <w:t>, UK</w:t>
            </w:r>
            <w:r>
              <w:br/>
              <w:t>(Dec 2004)</w:t>
            </w:r>
            <w:r>
              <w:br/>
            </w:r>
            <w:r>
              <w:br/>
            </w:r>
            <w:r w:rsidRPr="00315523">
              <w:rPr>
                <w:b/>
                <w:bCs/>
                <w:sz w:val="24"/>
              </w:rPr>
              <w:t>Flash MX development</w:t>
            </w:r>
            <w:r w:rsidR="008B0F6C" w:rsidRPr="00315523">
              <w:rPr>
                <w:b/>
                <w:bCs/>
                <w:sz w:val="24"/>
              </w:rPr>
              <w:t xml:space="preserve"> (flash MX, XML)</w:t>
            </w:r>
          </w:p>
        </w:tc>
      </w:tr>
      <w:tr w:rsidR="00E72816">
        <w:trPr>
          <w:trHeight w:val="80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E72816" w:rsidRPr="00944865" w:rsidRDefault="00E72816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E72816" w:rsidRDefault="00E72816" w:rsidP="00E72816">
            <w:pPr>
              <w:pStyle w:val="Objective"/>
            </w:pPr>
            <w:r>
              <w:t xml:space="preserve">CON 2004                    Proximity </w:t>
            </w:r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  <w:r>
              <w:t xml:space="preserve">                              </w:t>
            </w:r>
            <w:proofErr w:type="spellStart"/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  <w:proofErr w:type="spellEnd"/>
            <w: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  <w:r>
              <w:br/>
              <w:t>(Sep-</w:t>
            </w:r>
            <w:r w:rsidR="008C2E7D">
              <w:t>Dec</w:t>
            </w:r>
            <w:r>
              <w:t>)</w:t>
            </w:r>
            <w:r>
              <w:br/>
            </w:r>
            <w:r>
              <w:br/>
            </w:r>
            <w:r w:rsidRPr="00E72816">
              <w:rPr>
                <w:b/>
                <w:sz w:val="24"/>
                <w:szCs w:val="24"/>
              </w:rPr>
              <w:t>ASP.NET development (VB.NET)</w:t>
            </w:r>
          </w:p>
          <w:p w:rsidR="008C2E7D" w:rsidRPr="008C2E7D" w:rsidRDefault="008C2E7D" w:rsidP="008B0F6C">
            <w:pPr>
              <w:pStyle w:val="BodyText"/>
              <w:jc w:val="left"/>
              <w:rPr>
                <w:b/>
                <w:bCs/>
              </w:rPr>
            </w:pPr>
            <w:r>
              <w:t>Robin Grant (</w:t>
            </w:r>
            <w:hyperlink r:id="rId14" w:history="1">
              <w:r w:rsidRPr="00B567A6">
                <w:rPr>
                  <w:rStyle w:val="Hyperlink"/>
                  <w:b/>
                  <w:bCs/>
                </w:rPr>
                <w:t>Grant.R@proximitylondon.com</w:t>
              </w:r>
            </w:hyperlink>
            <w:r>
              <w:rPr>
                <w:b/>
                <w:bCs/>
              </w:rPr>
              <w:t>)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br/>
            </w:r>
            <w:r w:rsidRPr="008B0F6C">
              <w:rPr>
                <w:bCs/>
              </w:rPr>
              <w:t xml:space="preserve">Guillaume </w:t>
            </w:r>
            <w:proofErr w:type="spellStart"/>
            <w:r w:rsidRPr="008B0F6C">
              <w:rPr>
                <w:bCs/>
              </w:rPr>
              <w:t>Buat</w:t>
            </w:r>
            <w:proofErr w:type="spellEnd"/>
            <w:r w:rsidRPr="008B0F6C">
              <w:rPr>
                <w:bCs/>
              </w:rPr>
              <w:t>-Menard</w:t>
            </w:r>
            <w:r>
              <w:rPr>
                <w:b/>
                <w:bCs/>
              </w:rPr>
              <w:t xml:space="preserve"> (Buat-Menard.G@proximitylondon.com)</w:t>
            </w:r>
            <w:r>
              <w:rPr>
                <w:b/>
                <w:bCs/>
              </w:rPr>
              <w:br/>
            </w:r>
          </w:p>
        </w:tc>
      </w:tr>
      <w:tr w:rsidR="009A19CA">
        <w:trPr>
          <w:trHeight w:val="1770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9A19CA" w:rsidRPr="00944865" w:rsidRDefault="00E72816">
            <w:pPr>
              <w:pStyle w:val="SectionTitle"/>
              <w:rPr>
                <w:rFonts w:ascii="Arial" w:hAnsi="Arial" w:cs="Arial"/>
                <w:b/>
              </w:rPr>
            </w:pPr>
            <w:r w:rsidRPr="00944865">
              <w:rPr>
                <w:rFonts w:ascii="Arial" w:hAnsi="Arial" w:cs="Arial"/>
                <w:b/>
              </w:rPr>
              <w:lastRenderedPageBreak/>
              <w:t>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9A19CA" w:rsidRDefault="009A19CA" w:rsidP="00944865">
            <w:pPr>
              <w:pStyle w:val="CompanyNameOne"/>
            </w:pPr>
            <w:r>
              <w:t xml:space="preserve">CON 2003-2004 </w:t>
            </w:r>
            <w:r w:rsidR="00944865">
              <w:t xml:space="preserve">           </w:t>
            </w:r>
            <w:proofErr w:type="spellStart"/>
            <w:r>
              <w:t>cdp-travissully</w:t>
            </w:r>
            <w:proofErr w:type="spellEnd"/>
            <w:r>
              <w:t xml:space="preserve"> </w:t>
            </w:r>
            <w:r w:rsidR="00944865">
              <w:t xml:space="preserve">                                  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t>London</w:t>
                </w:r>
              </w:smartTag>
              <w:r>
                <w:t>,</w:t>
              </w:r>
              <w:smartTag w:uri="urn:schemas-microsoft-com:office:smarttags" w:element="country-region">
                <w:r>
                  <w:t>UK</w:t>
                </w:r>
              </w:smartTag>
            </w:smartTag>
            <w:proofErr w:type="spellEnd"/>
          </w:p>
          <w:p w:rsidR="00BB2A57" w:rsidRPr="00BB2A57" w:rsidRDefault="00BB2A57" w:rsidP="00BB2A57">
            <w:r>
              <w:t>(August 2003 – August 2004)</w:t>
            </w:r>
          </w:p>
          <w:p w:rsidR="00944865" w:rsidRDefault="005B1A65" w:rsidP="00944865">
            <w:r>
              <w:rPr>
                <w:sz w:val="28"/>
                <w:szCs w:val="28"/>
              </w:rPr>
              <w:t>.Net / Flash</w:t>
            </w:r>
            <w:r w:rsidR="009A19CA" w:rsidRPr="00944865">
              <w:rPr>
                <w:sz w:val="28"/>
                <w:szCs w:val="28"/>
              </w:rPr>
              <w:t xml:space="preserve"> Develop</w:t>
            </w:r>
            <w:r>
              <w:rPr>
                <w:sz w:val="28"/>
                <w:szCs w:val="28"/>
              </w:rPr>
              <w:t>ment</w:t>
            </w:r>
            <w:r w:rsidR="00E21651">
              <w:rPr>
                <w:sz w:val="28"/>
                <w:szCs w:val="28"/>
              </w:rPr>
              <w:br/>
            </w:r>
          </w:p>
          <w:p w:rsidR="00944865" w:rsidRDefault="000B106A" w:rsidP="009A19CA">
            <w:hyperlink r:id="rId15" w:history="1">
              <w:r w:rsidR="00944865" w:rsidRPr="00941949">
                <w:rPr>
                  <w:rStyle w:val="Hyperlink"/>
                </w:rPr>
                <w:t>http://www.switch.co.uk</w:t>
              </w:r>
            </w:hyperlink>
            <w:r w:rsidR="00EE3F76">
              <w:t xml:space="preserve"> (asp/flash/SQL2000)</w:t>
            </w:r>
          </w:p>
          <w:p w:rsidR="00944865" w:rsidRDefault="000B106A" w:rsidP="009A19CA">
            <w:hyperlink r:id="rId16" w:history="1">
              <w:r w:rsidR="00944865" w:rsidRPr="00941949">
                <w:rPr>
                  <w:rStyle w:val="Hyperlink"/>
                </w:rPr>
                <w:t>http://www.hamlet-cigars.com</w:t>
              </w:r>
            </w:hyperlink>
            <w:r w:rsidR="00EE3F76">
              <w:t xml:space="preserve"> (asp/flash/sql2000)</w:t>
            </w:r>
          </w:p>
          <w:p w:rsidR="00944865" w:rsidRDefault="000B106A" w:rsidP="009A19CA">
            <w:hyperlink r:id="rId17" w:history="1">
              <w:r w:rsidR="00944865" w:rsidRPr="00941949">
                <w:rPr>
                  <w:rStyle w:val="Hyperlink"/>
                </w:rPr>
                <w:t>http://www.cdp-travissully.com</w:t>
              </w:r>
            </w:hyperlink>
            <w:r w:rsidR="00EE3F76">
              <w:t xml:space="preserve"> ( asp.net/</w:t>
            </w:r>
            <w:proofErr w:type="spellStart"/>
            <w:r w:rsidR="00EE3F76">
              <w:t>flashMX</w:t>
            </w:r>
            <w:proofErr w:type="spellEnd"/>
            <w:r w:rsidR="00F63709">
              <w:t>(as2)</w:t>
            </w:r>
            <w:r w:rsidR="00EE3F76">
              <w:t>/sql2000)</w:t>
            </w:r>
          </w:p>
          <w:p w:rsidR="00944865" w:rsidRDefault="000B106A" w:rsidP="009A19CA">
            <w:hyperlink r:id="rId18" w:history="1">
              <w:r w:rsidR="00944865" w:rsidRPr="00941949">
                <w:rPr>
                  <w:rStyle w:val="Hyperlink"/>
                </w:rPr>
                <w:t>http://www.friendlybacteria.co.uk</w:t>
              </w:r>
            </w:hyperlink>
            <w:r w:rsidR="00EE3F76">
              <w:t xml:space="preserve"> (asp/flash/sql2000)</w:t>
            </w:r>
          </w:p>
          <w:p w:rsidR="00944865" w:rsidRDefault="000B106A" w:rsidP="009A19CA">
            <w:hyperlink r:id="rId19" w:history="1">
              <w:r w:rsidR="00944865" w:rsidRPr="00941949">
                <w:rPr>
                  <w:rStyle w:val="Hyperlink"/>
                </w:rPr>
                <w:t>http://www.canyouflickit.com</w:t>
              </w:r>
            </w:hyperlink>
            <w:r w:rsidR="00EE3F76">
              <w:t xml:space="preserve"> (asp.net/flash/sql2000)</w:t>
            </w:r>
          </w:p>
          <w:p w:rsidR="00FC52F3" w:rsidRDefault="000B106A" w:rsidP="009A19CA">
            <w:hyperlink r:id="rId20" w:history="1">
              <w:r w:rsidR="00FC52F3" w:rsidRPr="00DC0B15">
                <w:rPr>
                  <w:rStyle w:val="Hyperlink"/>
                </w:rPr>
                <w:t>http://www.solidstate-radio.co.uk</w:t>
              </w:r>
            </w:hyperlink>
            <w:r w:rsidR="00EE3F76">
              <w:t xml:space="preserve"> (asp.net/flash/sql2000)</w:t>
            </w:r>
          </w:p>
          <w:p w:rsidR="00FC52F3" w:rsidRDefault="000B106A" w:rsidP="009A19CA">
            <w:hyperlink r:id="rId21" w:history="1">
              <w:r w:rsidR="00FC52F3" w:rsidRPr="00DC0B15">
                <w:rPr>
                  <w:rStyle w:val="Hyperlink"/>
                </w:rPr>
                <w:t>http://www.solbombers.com</w:t>
              </w:r>
            </w:hyperlink>
            <w:r w:rsidR="00EE3F76">
              <w:t xml:space="preserve"> (asp/flash/sql2000)</w:t>
            </w:r>
          </w:p>
          <w:p w:rsidR="00944865" w:rsidRPr="009A19CA" w:rsidRDefault="000B106A" w:rsidP="009A19CA">
            <w:hyperlink r:id="rId22" w:history="1">
              <w:r w:rsidR="00FC52F3" w:rsidRPr="00DC0B15">
                <w:rPr>
                  <w:rStyle w:val="Hyperlink"/>
                </w:rPr>
                <w:t>http://www.e-valentinescard.com</w:t>
              </w:r>
            </w:hyperlink>
            <w:r w:rsidR="00EE3F76">
              <w:t xml:space="preserve"> (asp.net/flash/sql2000)</w:t>
            </w:r>
          </w:p>
        </w:tc>
      </w:tr>
      <w:tr w:rsidR="00FE37B7">
        <w:trPr>
          <w:trHeight w:val="426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FE37B7" w:rsidRPr="00944865" w:rsidRDefault="00FE37B7">
            <w:pPr>
              <w:pStyle w:val="SectionTitle"/>
              <w:rPr>
                <w:rFonts w:ascii="Arial" w:hAnsi="Arial" w:cs="Arial"/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FE37B7" w:rsidRDefault="00FE37B7" w:rsidP="00FE37B7">
            <w:pPr>
              <w:pStyle w:val="CompanyNameOne"/>
            </w:pPr>
            <w:r>
              <w:t>CON 2003-200</w:t>
            </w:r>
            <w:r w:rsidR="00E1795F">
              <w:t>5</w:t>
            </w:r>
            <w:r>
              <w:t xml:space="preserve">  </w:t>
            </w:r>
            <w:r w:rsidR="00501751">
              <w:t>PHP</w:t>
            </w:r>
            <w:r>
              <w:t xml:space="preserve"> Projects</w:t>
            </w:r>
          </w:p>
          <w:p w:rsidR="00FE37B7" w:rsidRDefault="00FE37B7" w:rsidP="00FE37B7"/>
          <w:p w:rsidR="00FE37B7" w:rsidRDefault="00501751" w:rsidP="00FE37B7">
            <w:r>
              <w:rPr>
                <w:b/>
              </w:rPr>
              <w:t xml:space="preserve">Feb 2004 - </w:t>
            </w:r>
            <w:r w:rsidR="00FE37B7" w:rsidRPr="00FE37B7">
              <w:rPr>
                <w:b/>
              </w:rPr>
              <w:t>IFS New Media</w:t>
            </w:r>
            <w:r w:rsidR="00FE37B7">
              <w:t xml:space="preserve"> – </w:t>
            </w:r>
            <w:hyperlink r:id="rId23" w:history="1">
              <w:r w:rsidR="00FE37B7" w:rsidRPr="00781EA4">
                <w:rPr>
                  <w:rStyle w:val="Hyperlink"/>
                </w:rPr>
                <w:t>http://www.jdi-consulting.co.uk</w:t>
              </w:r>
            </w:hyperlink>
            <w:r w:rsidR="00FE37B7">
              <w:br/>
              <w:t xml:space="preserve">PHP/MySQL solution for North East Job Service for Nurses, Doctors and the Legal profession (contact: </w:t>
            </w:r>
            <w:smartTag w:uri="urn:schemas-microsoft-com:office:smarttags" w:element="PersonName">
              <w:r w:rsidR="00FE37B7">
                <w:t>Wayne Pounder</w:t>
              </w:r>
            </w:smartTag>
            <w:r w:rsidR="00FE37B7">
              <w:t xml:space="preserve">  wayne@ruralred.co.uk)</w:t>
            </w:r>
          </w:p>
          <w:p w:rsidR="00FE37B7" w:rsidRDefault="00FE37B7" w:rsidP="00FE37B7"/>
          <w:p w:rsidR="00FE37B7" w:rsidRDefault="00501751" w:rsidP="00FE37B7">
            <w:r>
              <w:rPr>
                <w:b/>
              </w:rPr>
              <w:t xml:space="preserve">August 2003 - </w:t>
            </w:r>
            <w:proofErr w:type="spellStart"/>
            <w:r w:rsidR="00FE37B7" w:rsidRPr="00FE37B7">
              <w:rPr>
                <w:b/>
              </w:rPr>
              <w:t>Monstermob</w:t>
            </w:r>
            <w:proofErr w:type="spellEnd"/>
            <w:r w:rsidR="00FE37B7">
              <w:t xml:space="preserve"> – Back office</w:t>
            </w:r>
            <w:r w:rsidR="00FE37B7">
              <w:br/>
              <w:t>PHP/MySQL solution for integrating XML data processing with a mobile ringtone supplier</w:t>
            </w:r>
          </w:p>
          <w:p w:rsidR="00FE37B7" w:rsidRPr="00FE37B7" w:rsidRDefault="00FE37B7" w:rsidP="00667DE4"/>
        </w:tc>
      </w:tr>
      <w:tr w:rsidR="00D3024F">
        <w:trPr>
          <w:trHeight w:val="1770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D3024F">
            <w:pPr>
              <w:pStyle w:val="SectionTitle"/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5B1A65">
            <w:pPr>
              <w:pStyle w:val="CompanyNameOne"/>
            </w:pPr>
            <w:bookmarkStart w:id="0" w:name="_GoBack"/>
            <w:bookmarkEnd w:id="0"/>
            <w:r>
              <w:t>PERM</w:t>
            </w:r>
            <w:r w:rsidR="009A19CA">
              <w:t xml:space="preserve"> </w:t>
            </w:r>
            <w:r w:rsidR="00D3024F">
              <w:t>2000-2003</w:t>
            </w:r>
            <w:r w:rsidR="00D3024F">
              <w:tab/>
              <w:t>Fifth Dimension Productions</w:t>
            </w:r>
            <w:r w:rsidR="00D3024F">
              <w:tab/>
            </w:r>
            <w:smartTag w:uri="urn:schemas-microsoft-com:office:smarttags" w:element="place">
              <w:smartTag w:uri="urn:schemas-microsoft-com:office:smarttags" w:element="City">
                <w:r w:rsidR="00D3024F">
                  <w:t>Harrow</w:t>
                </w:r>
              </w:smartTag>
              <w:r w:rsidR="00D3024F">
                <w:t xml:space="preserve">, </w:t>
              </w:r>
              <w:smartTag w:uri="urn:schemas-microsoft-com:office:smarttags" w:element="country-region">
                <w:r w:rsidR="00D3024F">
                  <w:t>UK</w:t>
                </w:r>
              </w:smartTag>
            </w:smartTag>
            <w:r w:rsidR="00BB2A57">
              <w:br/>
              <w:t>Feb 2000 – August 2003</w:t>
            </w:r>
          </w:p>
          <w:p w:rsidR="00944865" w:rsidRDefault="00D3024F" w:rsidP="00944865">
            <w:pPr>
              <w:pStyle w:val="JobTitle"/>
            </w:pPr>
            <w:r w:rsidRPr="00944865">
              <w:rPr>
                <w:rFonts w:ascii="Arial" w:hAnsi="Arial" w:cs="Arial"/>
                <w:sz w:val="28"/>
                <w:szCs w:val="28"/>
              </w:rPr>
              <w:t xml:space="preserve">IT Manager / Head of Interactive development </w:t>
            </w:r>
          </w:p>
          <w:p w:rsidR="00D3024F" w:rsidRDefault="00985F1C" w:rsidP="00944865">
            <w:pPr>
              <w:pStyle w:val="Achievement"/>
              <w:numPr>
                <w:ilvl w:val="0"/>
                <w:numId w:val="4"/>
              </w:numPr>
            </w:pPr>
            <w:r>
              <w:t>IT and systems administration</w:t>
            </w:r>
          </w:p>
          <w:p w:rsidR="00532BA3" w:rsidRDefault="00D3024F" w:rsidP="00FC52F3">
            <w:pPr>
              <w:pStyle w:val="Achievement"/>
              <w:numPr>
                <w:ilvl w:val="0"/>
                <w:numId w:val="4"/>
              </w:numPr>
              <w:jc w:val="left"/>
            </w:pPr>
            <w:r>
              <w:t>Completed several major inte</w:t>
            </w:r>
            <w:r w:rsidR="00985F1C">
              <w:t>rnet applications and worked on beta site for Moonpig.com</w:t>
            </w:r>
            <w:r>
              <w:t>;</w:t>
            </w:r>
            <w:r>
              <w:br/>
            </w:r>
            <w:hyperlink r:id="rId24" w:history="1">
              <w:r>
                <w:rPr>
                  <w:rStyle w:val="Hyperlink"/>
                </w:rPr>
                <w:t>www.buzzpics.co.uk</w:t>
              </w:r>
            </w:hyperlink>
            <w:r w:rsidR="00EE3F76">
              <w:t xml:space="preserve"> (asp/sql2000)</w:t>
            </w:r>
            <w:r w:rsidR="00D65C4A">
              <w:br/>
            </w:r>
            <w:r w:rsidR="00D65C4A" w:rsidRPr="00D65C4A">
              <w:rPr>
                <w:i/>
              </w:rPr>
              <w:t>photo management</w:t>
            </w:r>
            <w:r>
              <w:br/>
              <w:t>digital.regiolib.com</w:t>
            </w:r>
            <w:r w:rsidR="00EE3F76">
              <w:t xml:space="preserve"> (asp/access/sql2000)</w:t>
            </w:r>
            <w:r w:rsidR="00D65C4A">
              <w:br/>
            </w:r>
            <w:r w:rsidR="00D65C4A" w:rsidRPr="00D65C4A">
              <w:rPr>
                <w:i/>
              </w:rPr>
              <w:t>Content management</w:t>
            </w:r>
            <w:r>
              <w:br/>
              <w:t>panels.regiolib.com</w:t>
            </w:r>
            <w:r w:rsidR="00EE3F76">
              <w:t xml:space="preserve"> (asp/access/sql2000)</w:t>
            </w:r>
            <w:r w:rsidR="00D65C4A">
              <w:br/>
            </w:r>
            <w:r w:rsidR="00D65C4A" w:rsidRPr="00D65C4A">
              <w:rPr>
                <w:i/>
              </w:rPr>
              <w:t>Content Management</w:t>
            </w:r>
            <w:r>
              <w:br/>
            </w:r>
            <w:hyperlink r:id="rId25" w:history="1">
              <w:r>
                <w:rPr>
                  <w:rStyle w:val="Hyperlink"/>
                </w:rPr>
                <w:t>www.creativebrief.com</w:t>
              </w:r>
            </w:hyperlink>
            <w:r w:rsidR="00EE3F76">
              <w:t xml:space="preserve"> (asp/sql2000)</w:t>
            </w:r>
            <w:r w:rsidR="00D65C4A">
              <w:br/>
            </w:r>
            <w:r w:rsidR="00D65C4A" w:rsidRPr="00D65C4A">
              <w:rPr>
                <w:i/>
              </w:rPr>
              <w:t>Customer Relation Management System</w:t>
            </w:r>
            <w:r>
              <w:br/>
            </w:r>
            <w:hyperlink r:id="rId26" w:history="1">
              <w:r>
                <w:rPr>
                  <w:rStyle w:val="Hyperlink"/>
                </w:rPr>
                <w:t>www.fsc-uk.org</w:t>
              </w:r>
            </w:hyperlink>
            <w:r w:rsidR="00EE3F76">
              <w:t xml:space="preserve"> (asp/sql2000)</w:t>
            </w:r>
            <w:r w:rsidR="00D65C4A">
              <w:br/>
            </w:r>
            <w:r w:rsidR="00D65C4A" w:rsidRPr="00D65C4A">
              <w:rPr>
                <w:i/>
              </w:rPr>
              <w:t>Image Library</w:t>
            </w:r>
            <w:r>
              <w:br/>
            </w:r>
            <w:hyperlink r:id="rId27" w:history="1">
              <w:r>
                <w:rPr>
                  <w:rStyle w:val="Hyperlink"/>
                </w:rPr>
                <w:t>www.blueskysc.org</w:t>
              </w:r>
            </w:hyperlink>
            <w:r w:rsidR="00EE3F76">
              <w:t xml:space="preserve"> (asp/sql2000)</w:t>
            </w:r>
            <w:r w:rsidR="00D65C4A">
              <w:br/>
            </w:r>
            <w:smartTag w:uri="urn:schemas-microsoft-com:office:smarttags" w:element="stockticker">
              <w:r w:rsidR="00D65C4A" w:rsidRPr="00D65C4A">
                <w:rPr>
                  <w:i/>
                </w:rPr>
                <w:t>CMS</w:t>
              </w:r>
            </w:smartTag>
            <w:r w:rsidR="00D65C4A" w:rsidRPr="00D65C4A">
              <w:rPr>
                <w:i/>
              </w:rPr>
              <w:t xml:space="preserve"> driven security site</w:t>
            </w:r>
          </w:p>
          <w:p w:rsidR="00532BA3" w:rsidRDefault="00532BA3" w:rsidP="00532BA3">
            <w:pPr>
              <w:pStyle w:val="Achievement"/>
              <w:jc w:val="left"/>
            </w:pPr>
          </w:p>
          <w:p w:rsidR="00944865" w:rsidRDefault="000B106A" w:rsidP="00532BA3">
            <w:pPr>
              <w:pStyle w:val="Achievement"/>
              <w:jc w:val="left"/>
            </w:pPr>
            <w:hyperlink r:id="rId28" w:history="1">
              <w:r w:rsidR="00532BA3" w:rsidRPr="005B01BA">
                <w:rPr>
                  <w:rStyle w:val="Hyperlink"/>
                </w:rPr>
                <w:t>phil@fifthdimension.com</w:t>
              </w:r>
            </w:hyperlink>
            <w:r w:rsidR="00532BA3">
              <w:t xml:space="preserve"> – Philip Campbell MD</w:t>
            </w:r>
            <w:r w:rsidR="00D3024F">
              <w:br/>
            </w:r>
          </w:p>
        </w:tc>
      </w:tr>
      <w:tr w:rsidR="00D3024F">
        <w:trPr>
          <w:trHeight w:val="129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D3024F">
            <w:pPr>
              <w:numPr>
                <w:ilvl w:val="12"/>
                <w:numId w:val="0"/>
              </w:num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5B1A65">
            <w:pPr>
              <w:pStyle w:val="CompanyName"/>
              <w:numPr>
                <w:ilvl w:val="12"/>
                <w:numId w:val="0"/>
              </w:numPr>
            </w:pPr>
            <w:r>
              <w:t>PERM</w:t>
            </w:r>
            <w:r w:rsidR="00944865">
              <w:t xml:space="preserve"> </w:t>
            </w:r>
            <w:r w:rsidR="00D3024F">
              <w:t>1999-2000</w:t>
            </w:r>
            <w:r w:rsidR="00D3024F">
              <w:tab/>
              <w:t>Perceptive Technology</w:t>
            </w:r>
            <w:r w:rsidR="00D3024F">
              <w:tab/>
            </w:r>
            <w:smartTag w:uri="urn:schemas-microsoft-com:office:smarttags" w:element="place">
              <w:smartTag w:uri="urn:schemas-microsoft-com:office:smarttags" w:element="City">
                <w:r w:rsidR="00D3024F">
                  <w:t xml:space="preserve">Central </w:t>
                </w:r>
                <w:proofErr w:type="spellStart"/>
                <w:r w:rsidR="00D3024F">
                  <w:t>London</w:t>
                </w:r>
              </w:smartTag>
              <w:r w:rsidR="00D3024F">
                <w:t>,</w:t>
              </w:r>
              <w:smartTag w:uri="urn:schemas-microsoft-com:office:smarttags" w:element="country-region">
                <w:r w:rsidR="00D3024F">
                  <w:t>UK</w:t>
                </w:r>
              </w:smartTag>
            </w:smartTag>
            <w:proofErr w:type="spellEnd"/>
          </w:p>
          <w:p w:rsidR="00BB2A57" w:rsidRPr="00BB2A57" w:rsidRDefault="00BB2A57" w:rsidP="00BB2A57">
            <w:r>
              <w:t>(Feb 1999-Feb 2000)</w:t>
            </w:r>
          </w:p>
          <w:p w:rsidR="00944865" w:rsidRPr="00944865" w:rsidRDefault="00D3024F" w:rsidP="00944865">
            <w:pPr>
              <w:pStyle w:val="JobTitle"/>
              <w:numPr>
                <w:ilvl w:val="12"/>
                <w:numId w:val="0"/>
              </w:numPr>
              <w:rPr>
                <w:rFonts w:ascii="Arial" w:hAnsi="Arial" w:cs="Arial"/>
                <w:sz w:val="28"/>
                <w:szCs w:val="28"/>
              </w:rPr>
            </w:pPr>
            <w:r w:rsidRPr="00944865">
              <w:rPr>
                <w:rFonts w:ascii="Arial" w:hAnsi="Arial" w:cs="Arial"/>
                <w:sz w:val="28"/>
                <w:szCs w:val="28"/>
              </w:rPr>
              <w:t>VB / Internet developer</w:t>
            </w:r>
          </w:p>
          <w:p w:rsidR="00D3024F" w:rsidRDefault="00D3024F" w:rsidP="00FC52F3">
            <w:pPr>
              <w:pStyle w:val="Achievement"/>
              <w:numPr>
                <w:ilvl w:val="0"/>
                <w:numId w:val="1"/>
              </w:numPr>
            </w:pPr>
            <w:r>
              <w:t>Helped create CMS for legal industry, deployed at over 2,000 desktops</w:t>
            </w:r>
          </w:p>
          <w:p w:rsidR="00D3024F" w:rsidRDefault="00D3024F">
            <w:pPr>
              <w:pStyle w:val="Achievement"/>
              <w:numPr>
                <w:ilvl w:val="0"/>
                <w:numId w:val="1"/>
              </w:numPr>
              <w:ind w:left="245" w:hanging="245"/>
            </w:pPr>
            <w:r>
              <w:lastRenderedPageBreak/>
              <w:t>Taught workflow systems to help desk staff at major law firms</w:t>
            </w:r>
          </w:p>
        </w:tc>
      </w:tr>
      <w:tr w:rsidR="00D3024F">
        <w:trPr>
          <w:trHeight w:val="1554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D3024F">
            <w:pPr>
              <w:numPr>
                <w:ilvl w:val="12"/>
                <w:numId w:val="0"/>
              </w:num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5B1A65">
            <w:pPr>
              <w:pStyle w:val="CompanyName"/>
              <w:numPr>
                <w:ilvl w:val="12"/>
                <w:numId w:val="0"/>
              </w:numPr>
            </w:pPr>
            <w:r>
              <w:t>PERM</w:t>
            </w:r>
            <w:r w:rsidR="00944865">
              <w:t xml:space="preserve"> </w:t>
            </w:r>
            <w:r w:rsidR="00D3024F">
              <w:t>1997-199</w:t>
            </w:r>
            <w:r w:rsidR="00BB2A57">
              <w:t>9</w:t>
            </w:r>
            <w:r w:rsidR="00D3024F">
              <w:tab/>
              <w:t>Eastman-group</w:t>
            </w:r>
            <w:r w:rsidR="00D3024F">
              <w:tab/>
            </w:r>
            <w:smartTag w:uri="urn:schemas-microsoft-com:office:smarttags" w:element="place">
              <w:smartTag w:uri="urn:schemas-microsoft-com:office:smarttags" w:element="City">
                <w:r w:rsidR="00D3024F">
                  <w:t>Guildford</w:t>
                </w:r>
              </w:smartTag>
              <w:r w:rsidR="00D3024F">
                <w:t xml:space="preserve">, </w:t>
              </w:r>
              <w:smartTag w:uri="urn:schemas-microsoft-com:office:smarttags" w:element="country-region">
                <w:r w:rsidR="00D3024F">
                  <w:t>UK</w:t>
                </w:r>
              </w:smartTag>
            </w:smartTag>
            <w:r w:rsidR="00BB2A57">
              <w:br/>
              <w:t>(Sep 97-Feb 1999)</w:t>
            </w:r>
          </w:p>
          <w:p w:rsidR="00944865" w:rsidRPr="00FC52F3" w:rsidRDefault="00D3024F" w:rsidP="00FC52F3">
            <w:pPr>
              <w:pStyle w:val="JobTitle"/>
              <w:numPr>
                <w:ilvl w:val="12"/>
                <w:numId w:val="0"/>
              </w:numPr>
              <w:rPr>
                <w:rFonts w:ascii="Arial" w:hAnsi="Arial" w:cs="Arial"/>
                <w:sz w:val="28"/>
                <w:szCs w:val="28"/>
              </w:rPr>
            </w:pPr>
            <w:r w:rsidRPr="00FC52F3">
              <w:rPr>
                <w:rFonts w:ascii="Arial" w:hAnsi="Arial" w:cs="Arial"/>
                <w:sz w:val="28"/>
                <w:szCs w:val="28"/>
              </w:rPr>
              <w:t>VB / Internet developer</w:t>
            </w:r>
          </w:p>
          <w:p w:rsidR="00D3024F" w:rsidRDefault="00D3024F">
            <w:pPr>
              <w:pStyle w:val="Achievement"/>
              <w:numPr>
                <w:ilvl w:val="0"/>
                <w:numId w:val="1"/>
              </w:numPr>
              <w:ind w:left="245" w:hanging="245"/>
            </w:pPr>
            <w:r>
              <w:t>Created workflow for printing systems which reduced job times by 50%</w:t>
            </w:r>
          </w:p>
          <w:p w:rsidR="00D3024F" w:rsidRDefault="00D3024F" w:rsidP="009A19CA">
            <w:pPr>
              <w:pStyle w:val="Achievement"/>
              <w:numPr>
                <w:ilvl w:val="0"/>
                <w:numId w:val="1"/>
              </w:numPr>
              <w:ind w:left="245" w:hanging="245"/>
            </w:pPr>
            <w:r>
              <w:t>Developed major property management site for NAEA (</w:t>
            </w:r>
            <w:proofErr w:type="spellStart"/>
            <w:r>
              <w:t>propertylive</w:t>
            </w:r>
            <w:proofErr w:type="spellEnd"/>
            <w:r>
              <w:t>)</w:t>
            </w:r>
          </w:p>
        </w:tc>
      </w:tr>
      <w:tr w:rsidR="00D3024F">
        <w:trPr>
          <w:trHeight w:val="263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D3024F">
            <w:pPr>
              <w:numPr>
                <w:ilvl w:val="12"/>
                <w:numId w:val="0"/>
              </w:num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D3024F">
            <w:pPr>
              <w:pStyle w:val="Achievement"/>
              <w:numPr>
                <w:ilvl w:val="12"/>
                <w:numId w:val="0"/>
              </w:numPr>
            </w:pPr>
          </w:p>
        </w:tc>
      </w:tr>
      <w:tr w:rsidR="00D3024F">
        <w:trPr>
          <w:trHeight w:val="741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Pr="00944865" w:rsidRDefault="00D3024F">
            <w:pPr>
              <w:pStyle w:val="SectionTitle"/>
              <w:numPr>
                <w:ilvl w:val="12"/>
                <w:numId w:val="0"/>
              </w:numPr>
              <w:rPr>
                <w:rFonts w:ascii="Arial" w:hAnsi="Arial" w:cs="Arial"/>
                <w:b/>
              </w:rPr>
            </w:pPr>
            <w:r w:rsidRPr="00944865">
              <w:rPr>
                <w:rFonts w:ascii="Arial" w:hAnsi="Arial" w:cs="Arial"/>
                <w:b/>
              </w:rPr>
              <w:t>Education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D3024F">
            <w:pPr>
              <w:pStyle w:val="Institution"/>
              <w:numPr>
                <w:ilvl w:val="12"/>
                <w:numId w:val="0"/>
              </w:numPr>
            </w:pPr>
            <w:r>
              <w:t>1994-1997</w:t>
            </w:r>
            <w:r>
              <w:tab/>
              <w:t xml:space="preserve">University of </w:t>
            </w:r>
            <w:smartTag w:uri="urn:schemas-microsoft-com:office:smarttags" w:element="place">
              <w:r>
                <w:t>Sunderland</w:t>
              </w:r>
            </w:smartTag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Sunderland</w:t>
                </w:r>
              </w:smartTag>
              <w:r>
                <w:t xml:space="preserve">, </w:t>
              </w:r>
              <w:smartTag w:uri="urn:schemas-microsoft-com:office:smarttags" w:element="country-region">
                <w:r>
                  <w:t>UK</w:t>
                </w:r>
              </w:smartTag>
            </w:smartTag>
          </w:p>
          <w:p w:rsidR="00D3024F" w:rsidRDefault="00D3024F">
            <w:pPr>
              <w:pStyle w:val="Achievement"/>
              <w:numPr>
                <w:ilvl w:val="0"/>
                <w:numId w:val="1"/>
              </w:numPr>
              <w:ind w:left="245" w:hanging="245"/>
            </w:pPr>
            <w:r>
              <w:t>BSc (</w:t>
            </w:r>
            <w:proofErr w:type="spellStart"/>
            <w:r>
              <w:t>Hons</w:t>
            </w:r>
            <w:proofErr w:type="spellEnd"/>
            <w:r>
              <w:t>) Media Systems 2:1</w:t>
            </w:r>
          </w:p>
          <w:p w:rsidR="006573E6" w:rsidRDefault="006573E6" w:rsidP="006573E6">
            <w:pPr>
              <w:pStyle w:val="Achievement"/>
              <w:ind w:left="0" w:firstLine="0"/>
            </w:pPr>
            <w:r>
              <w:t xml:space="preserve">Achieved </w:t>
            </w:r>
            <w:proofErr w:type="spellStart"/>
            <w:r>
              <w:t>Honors</w:t>
            </w:r>
            <w:proofErr w:type="spellEnd"/>
            <w:r>
              <w:t xml:space="preserve"> with a major paper on internet communication and the coming internet revolution.</w:t>
            </w:r>
          </w:p>
        </w:tc>
      </w:tr>
      <w:tr w:rsidR="00D3024F">
        <w:trPr>
          <w:trHeight w:val="491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Pr="00944865" w:rsidRDefault="00D3024F">
            <w:pPr>
              <w:pStyle w:val="SectionTitle"/>
              <w:rPr>
                <w:rFonts w:ascii="Arial" w:hAnsi="Arial" w:cs="Arial"/>
                <w:b/>
              </w:rPr>
            </w:pPr>
            <w:r w:rsidRPr="00944865">
              <w:rPr>
                <w:rFonts w:ascii="Arial" w:hAnsi="Arial" w:cs="Arial"/>
                <w:b/>
              </w:rPr>
              <w:t>Interests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2A2D06">
            <w:pPr>
              <w:pStyle w:val="Institution"/>
            </w:pPr>
            <w:r>
              <w:t>Kung Fu</w:t>
            </w:r>
            <w:r w:rsidR="00D3024F">
              <w:t xml:space="preserve">, football, </w:t>
            </w:r>
            <w:r w:rsidR="00F056C1">
              <w:t>internet</w:t>
            </w:r>
            <w:r w:rsidR="00D3024F">
              <w:t xml:space="preserve"> business</w:t>
            </w:r>
            <w:r w:rsidR="00794D1C">
              <w:t>, film</w:t>
            </w:r>
            <w:r w:rsidR="00364701">
              <w:t>, computer hardware</w:t>
            </w:r>
            <w:r w:rsidR="00985F1C">
              <w:t>, politics</w:t>
            </w:r>
          </w:p>
        </w:tc>
      </w:tr>
      <w:tr w:rsidR="00D3024F">
        <w:trPr>
          <w:trHeight w:val="825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Pr="00944865" w:rsidRDefault="00D3024F">
            <w:pPr>
              <w:pStyle w:val="SectionTitle"/>
              <w:rPr>
                <w:rFonts w:ascii="Arial" w:hAnsi="Arial" w:cs="Arial"/>
                <w:b/>
              </w:rPr>
            </w:pPr>
            <w:r w:rsidRPr="00944865">
              <w:rPr>
                <w:rFonts w:ascii="Arial" w:hAnsi="Arial" w:cs="Arial"/>
                <w:b/>
              </w:rPr>
              <w:t>Primary skills</w:t>
            </w:r>
            <w:r w:rsidR="00532BA3">
              <w:rPr>
                <w:rFonts w:ascii="Arial" w:hAnsi="Arial" w:cs="Arial"/>
                <w:b/>
              </w:rPr>
              <w:br/>
            </w:r>
            <w:r w:rsidR="00532BA3" w:rsidRPr="00532BA3">
              <w:rPr>
                <w:rFonts w:ascii="Arial" w:hAnsi="Arial" w:cs="Arial"/>
                <w:sz w:val="18"/>
                <w:szCs w:val="18"/>
              </w:rPr>
              <w:t>commercial experience &gt; 6</w:t>
            </w:r>
            <w:r w:rsidR="00532BA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2BA3" w:rsidRPr="00532BA3">
              <w:rPr>
                <w:rFonts w:ascii="Arial" w:hAnsi="Arial" w:cs="Arial"/>
                <w:sz w:val="18"/>
                <w:szCs w:val="18"/>
              </w:rPr>
              <w:t>months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D3024F" w:rsidP="00EB71BE">
            <w:pPr>
              <w:pStyle w:val="Objective"/>
            </w:pPr>
            <w:r>
              <w:t xml:space="preserve">ASP (1,2,3,.net), </w:t>
            </w:r>
            <w:r w:rsidR="004C4AD6">
              <w:t xml:space="preserve">VB.Net, C#, </w:t>
            </w:r>
            <w:r w:rsidR="00F578BE">
              <w:t xml:space="preserve">OO design and programming, </w:t>
            </w:r>
            <w:r w:rsidR="00F056C1">
              <w:t xml:space="preserve">VB6, </w:t>
            </w:r>
            <w:r w:rsidR="00F578BE">
              <w:t>XML</w:t>
            </w:r>
            <w:r w:rsidR="004C4AD6">
              <w:t xml:space="preserve">, </w:t>
            </w:r>
            <w:r w:rsidR="00F578BE">
              <w:t>PHP, MySQL, IIS4/5</w:t>
            </w:r>
            <w:r w:rsidR="004C4AD6">
              <w:t>/6</w:t>
            </w:r>
            <w:r w:rsidR="00F578BE">
              <w:t xml:space="preserve">, </w:t>
            </w:r>
            <w:r>
              <w:t>MS SQL Server (7,2000</w:t>
            </w:r>
            <w:r w:rsidR="00EB71BE">
              <w:t>,2005,2008</w:t>
            </w:r>
            <w:r>
              <w:t>), TSQL, MS SQL DBA &amp; Dev., MS Excel VBA(2000,97),MS ACCESS VBA (2000,97), Activ</w:t>
            </w:r>
            <w:r w:rsidR="009A19CA">
              <w:t>eX, Search Engine Optimisation</w:t>
            </w:r>
            <w:r w:rsidR="00532BA3">
              <w:t xml:space="preserve">, HTML, XHTML, CSS, Accessibility, </w:t>
            </w:r>
            <w:proofErr w:type="spellStart"/>
            <w:r w:rsidR="00532BA3">
              <w:t>Javascript</w:t>
            </w:r>
            <w:proofErr w:type="spellEnd"/>
            <w:r w:rsidR="00532BA3">
              <w:t>, Jscript, DHTML</w:t>
            </w:r>
            <w:r w:rsidR="00F056C1">
              <w:t>, Linux</w:t>
            </w:r>
            <w:r w:rsidR="00EB71BE">
              <w:t>, Networking, Firewalls</w:t>
            </w:r>
            <w:r w:rsidR="00F056C1">
              <w:t>, Windows 2000</w:t>
            </w:r>
            <w:r w:rsidR="00EB71BE">
              <w:t>/3/8</w:t>
            </w:r>
            <w:r w:rsidR="00F056C1">
              <w:t>, Visual Source Safe, Dreamweaver, Fireworks, Photoshop, Premiere, DVD creation, Streaming optimisation</w:t>
            </w:r>
            <w:r w:rsidR="00364701">
              <w:t>, FLASH MX 2004, FLASH 5, ACTIONSCRIPT 1, ACTIONSCRIPT 2</w:t>
            </w:r>
            <w:r w:rsidR="00EB71BE">
              <w:t xml:space="preserve">, </w:t>
            </w:r>
            <w:proofErr w:type="spellStart"/>
            <w:r w:rsidR="00EB71BE">
              <w:t>Actionscript</w:t>
            </w:r>
            <w:proofErr w:type="spellEnd"/>
            <w:r w:rsidR="00EB71BE">
              <w:t xml:space="preserve"> 3, Flash 8 certified developer, Flash 9, MOSS, WSS, </w:t>
            </w:r>
            <w:proofErr w:type="spellStart"/>
            <w:r w:rsidR="00EB71BE">
              <w:t>webparts</w:t>
            </w:r>
            <w:proofErr w:type="spellEnd"/>
            <w:r w:rsidR="00EB71BE">
              <w:t xml:space="preserve">, </w:t>
            </w:r>
          </w:p>
        </w:tc>
      </w:tr>
      <w:tr w:rsidR="00D3024F">
        <w:trPr>
          <w:trHeight w:val="648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Pr="00944865" w:rsidRDefault="00D3024F">
            <w:pPr>
              <w:pStyle w:val="SectionTitle"/>
              <w:rPr>
                <w:rFonts w:ascii="Arial" w:hAnsi="Arial" w:cs="Arial"/>
                <w:b/>
              </w:rPr>
            </w:pPr>
            <w:r w:rsidRPr="00944865">
              <w:rPr>
                <w:rFonts w:ascii="Arial" w:hAnsi="Arial" w:cs="Arial"/>
                <w:b/>
              </w:rPr>
              <w:t>Secondary skills</w:t>
            </w:r>
            <w:r w:rsidR="00532BA3">
              <w:rPr>
                <w:rFonts w:ascii="Arial" w:hAnsi="Arial" w:cs="Arial"/>
                <w:b/>
              </w:rPr>
              <w:br/>
            </w:r>
            <w:r w:rsidR="00532BA3" w:rsidRPr="00532BA3">
              <w:rPr>
                <w:rFonts w:ascii="Arial" w:hAnsi="Arial" w:cs="Arial"/>
                <w:sz w:val="18"/>
                <w:szCs w:val="18"/>
              </w:rPr>
              <w:t>commercial experience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D3024F" w:rsidRDefault="00EB71BE" w:rsidP="00EB71BE">
            <w:pPr>
              <w:pStyle w:val="Objective"/>
            </w:pPr>
            <w:r>
              <w:t>Networking, TCPIP, SMTP, POP3</w:t>
            </w:r>
            <w:r w:rsidR="00D3024F">
              <w:t>, XP pro, NT4 server, NT4 pro, W98, Windows Media Server, Streaming and digital encoding technology</w:t>
            </w:r>
            <w:r w:rsidR="00F056C1">
              <w:t xml:space="preserve">, </w:t>
            </w:r>
            <w:proofErr w:type="spellStart"/>
            <w:r w:rsidR="00D27698">
              <w:t>OSCommerce</w:t>
            </w:r>
            <w:proofErr w:type="spellEnd"/>
            <w:r w:rsidR="00D27698">
              <w:t xml:space="preserve">, </w:t>
            </w:r>
            <w:proofErr w:type="spellStart"/>
            <w:r w:rsidR="00D27698">
              <w:t>PhpNuke</w:t>
            </w:r>
            <w:proofErr w:type="spellEnd"/>
            <w:r w:rsidR="004C4AD6">
              <w:t>, Cisco networking</w:t>
            </w:r>
            <w:r w:rsidR="00F056C1">
              <w:t>, Director, MS Project</w:t>
            </w:r>
            <w:r w:rsidR="00985F1C">
              <w:t xml:space="preserve">, </w:t>
            </w:r>
            <w:proofErr w:type="spellStart"/>
            <w:r w:rsidR="00985F1C">
              <w:t>inDesign</w:t>
            </w:r>
            <w:proofErr w:type="spellEnd"/>
            <w:r w:rsidR="00985F1C">
              <w:t>, Illustrator</w:t>
            </w:r>
          </w:p>
        </w:tc>
      </w:tr>
      <w:tr w:rsidR="00D3024F">
        <w:trPr>
          <w:trHeight w:val="622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D3024F" w:rsidRPr="00944865" w:rsidRDefault="00D3024F">
            <w:pPr>
              <w:pStyle w:val="SectionTitle"/>
              <w:rPr>
                <w:rFonts w:ascii="Arial" w:hAnsi="Arial" w:cs="Arial"/>
                <w:b/>
              </w:rPr>
            </w:pPr>
            <w:r w:rsidRPr="00944865">
              <w:rPr>
                <w:rFonts w:ascii="Arial" w:hAnsi="Arial" w:cs="Arial"/>
                <w:b/>
              </w:rPr>
              <w:t>Career Aims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E72816" w:rsidRPr="00E72816" w:rsidRDefault="00E72816" w:rsidP="00985F1C">
            <w:pPr>
              <w:pStyle w:val="BodyText"/>
            </w:pPr>
            <w:r>
              <w:rPr>
                <w:spacing w:val="0"/>
              </w:rPr>
              <w:br/>
            </w:r>
            <w:r w:rsidR="00F056C1">
              <w:rPr>
                <w:spacing w:val="0"/>
              </w:rPr>
              <w:t xml:space="preserve">To continue and expand my horizons in the software development industry. I have a keen interest in </w:t>
            </w:r>
            <w:r w:rsidR="00985F1C">
              <w:rPr>
                <w:spacing w:val="0"/>
              </w:rPr>
              <w:t>distributed</w:t>
            </w:r>
            <w:r w:rsidR="00F056C1">
              <w:rPr>
                <w:spacing w:val="0"/>
              </w:rPr>
              <w:t xml:space="preserve"> systems and hope to </w:t>
            </w:r>
            <w:proofErr w:type="gramStart"/>
            <w:r w:rsidR="00F056C1">
              <w:rPr>
                <w:spacing w:val="0"/>
              </w:rPr>
              <w:t>involved</w:t>
            </w:r>
            <w:proofErr w:type="gramEnd"/>
            <w:r w:rsidR="00F056C1">
              <w:rPr>
                <w:spacing w:val="0"/>
              </w:rPr>
              <w:t xml:space="preserve"> in a </w:t>
            </w:r>
            <w:r w:rsidR="00985F1C">
              <w:rPr>
                <w:spacing w:val="0"/>
              </w:rPr>
              <w:t xml:space="preserve">large </w:t>
            </w:r>
            <w:r w:rsidR="00F056C1">
              <w:rPr>
                <w:spacing w:val="0"/>
              </w:rPr>
              <w:t>commercial project. I believe my career will continue to be moulded on my main interests and if new career directions spark other interests I will undoubtedly follow them with the same fervour.</w:t>
            </w:r>
          </w:p>
        </w:tc>
      </w:tr>
    </w:tbl>
    <w:p w:rsidR="00944865" w:rsidRDefault="00944865">
      <w:pPr>
        <w:rPr>
          <w:b/>
          <w:sz w:val="24"/>
        </w:rPr>
      </w:pPr>
    </w:p>
    <w:p w:rsidR="00D3024F" w:rsidRDefault="00D65C4A">
      <w:pPr>
        <w:rPr>
          <w:b/>
          <w:sz w:val="24"/>
        </w:rPr>
      </w:pPr>
      <w:r>
        <w:rPr>
          <w:b/>
          <w:sz w:val="24"/>
        </w:rPr>
        <w:br/>
      </w:r>
      <w:r w:rsidR="00D3024F">
        <w:rPr>
          <w:b/>
          <w:sz w:val="24"/>
        </w:rPr>
        <w:t>Personal Statements</w:t>
      </w:r>
    </w:p>
    <w:p w:rsidR="00D27698" w:rsidRDefault="00D27698">
      <w:pPr>
        <w:rPr>
          <w:b/>
          <w:sz w:val="24"/>
        </w:rPr>
      </w:pPr>
    </w:p>
    <w:p w:rsidR="00D27698" w:rsidRPr="00D27698" w:rsidRDefault="00D27698" w:rsidP="00D27698">
      <w:pPr>
        <w:pStyle w:val="BodyText"/>
        <w:rPr>
          <w:b/>
          <w:bCs/>
        </w:rPr>
      </w:pPr>
      <w:r w:rsidRPr="00D27698">
        <w:rPr>
          <w:b/>
          <w:bCs/>
        </w:rPr>
        <w:t>Skill</w:t>
      </w:r>
      <w:r w:rsidR="006A7FA8">
        <w:rPr>
          <w:b/>
          <w:bCs/>
        </w:rPr>
        <w:t>s</w:t>
      </w:r>
      <w:r w:rsidRPr="00D27698">
        <w:rPr>
          <w:b/>
          <w:bCs/>
        </w:rPr>
        <w:t>et</w:t>
      </w:r>
    </w:p>
    <w:p w:rsidR="00D3024F" w:rsidRDefault="006A7FA8">
      <w:r>
        <w:t>My skills have been concentrated around the sphere of Microsoft development</w:t>
      </w:r>
      <w:r w:rsidR="001E1A58">
        <w:t xml:space="preserve"> and </w:t>
      </w:r>
      <w:r>
        <w:t xml:space="preserve">I have always felt at home with Visual Studio and the VBA development environments. </w:t>
      </w:r>
      <w:r w:rsidR="001E1A58">
        <w:t xml:space="preserve">However, </w:t>
      </w:r>
      <w:proofErr w:type="gramStart"/>
      <w:r>
        <w:t>This</w:t>
      </w:r>
      <w:proofErr w:type="gramEnd"/>
      <w:r>
        <w:t xml:space="preserve"> is not to </w:t>
      </w:r>
      <w:r>
        <w:lastRenderedPageBreak/>
        <w:t>say that my reach hasn’t extended beyond this. As the list above testifies, if a subject touches on other technologies I strive to understand those also.</w:t>
      </w:r>
      <w:r w:rsidR="001B2573">
        <w:t xml:space="preserve"> In the last two years I have wholly concentrated on beefing up my C# and VB.Net skills, aggressively chasing contracts where these technologies are used. I feel now that my skills have built up such a momentum that new areas of the framework which I have not touched become a minor learning exercise. All my applications in the last 5 years have involved Data capture or Data processing as a core component of the design.</w:t>
      </w:r>
      <w:r w:rsidR="00BC5F89">
        <w:t xml:space="preserve"> This has given me a wide understanding of SQL2000 and its inner workings, as well as a thor</w:t>
      </w:r>
      <w:r w:rsidR="001E1A58">
        <w:t>ough knowledge of T-SQL and SQL and database architecture and maintenance in general.</w:t>
      </w:r>
    </w:p>
    <w:p w:rsidR="00D27698" w:rsidRDefault="00D27698"/>
    <w:p w:rsidR="00D3024F" w:rsidRDefault="00D3024F">
      <w:pPr>
        <w:rPr>
          <w:b/>
        </w:rPr>
      </w:pPr>
      <w:r>
        <w:rPr>
          <w:b/>
        </w:rPr>
        <w:t>Achievements</w:t>
      </w:r>
    </w:p>
    <w:p w:rsidR="00D3024F" w:rsidRDefault="00D3024F"/>
    <w:p w:rsidR="00D3024F" w:rsidRDefault="00D3024F">
      <w:r>
        <w:t>I s</w:t>
      </w:r>
      <w:r w:rsidR="0065346A">
        <w:t>tarted work</w:t>
      </w:r>
      <w:r>
        <w:t xml:space="preserve"> </w:t>
      </w:r>
      <w:r w:rsidR="001E1A58">
        <w:t>immediately</w:t>
      </w:r>
      <w:r w:rsidR="005B1A65">
        <w:t xml:space="preserve"> after graduation </w:t>
      </w:r>
      <w:r>
        <w:t xml:space="preserve">at the Eastman group based in </w:t>
      </w:r>
      <w:smartTag w:uri="urn:schemas-microsoft-com:office:smarttags" w:element="place">
        <w:r>
          <w:t>Guildford</w:t>
        </w:r>
      </w:smartTag>
      <w:r>
        <w:t xml:space="preserve">, </w:t>
      </w:r>
      <w:smartTag w:uri="urn:schemas-microsoft-com:office:smarttags" w:element="place">
        <w:r>
          <w:t>Surrey</w:t>
        </w:r>
      </w:smartTag>
      <w:r>
        <w:t xml:space="preserve">. </w:t>
      </w:r>
    </w:p>
    <w:p w:rsidR="00D3024F" w:rsidRDefault="00D3024F"/>
    <w:p w:rsidR="00D3024F" w:rsidRDefault="00D3024F">
      <w:r>
        <w:t xml:space="preserve">They were running a </w:t>
      </w:r>
      <w:r w:rsidR="00D65C4A">
        <w:t>PERL</w:t>
      </w:r>
      <w:r>
        <w:t xml:space="preserve"> back-end website called </w:t>
      </w:r>
      <w:proofErr w:type="spellStart"/>
      <w:r>
        <w:t>Propertylive</w:t>
      </w:r>
      <w:proofErr w:type="spellEnd"/>
      <w:r>
        <w:t xml:space="preserve"> (since sold on to another company) where I debugged scripts and built webpages for the online property market. Eastman was however a traditional print company and I was soon involved in streamlining their print work (Shelf edge POS ticketing) from desk to designer using </w:t>
      </w:r>
      <w:r w:rsidR="00D65C4A">
        <w:t>PERL</w:t>
      </w:r>
      <w:r>
        <w:t xml:space="preserve"> again, a splash of VB, Access, Excel and Quark Express. </w:t>
      </w:r>
      <w:r w:rsidR="005B1A65">
        <w:t xml:space="preserve"> </w:t>
      </w:r>
      <w:r>
        <w:t xml:space="preserve">Pretty soon we were designing a further expansion of this system to sell as an online service, </w:t>
      </w:r>
      <w:r w:rsidR="001E1A58">
        <w:t>b</w:t>
      </w:r>
      <w:r>
        <w:t xml:space="preserve">uilt using VB and SQL server. </w:t>
      </w:r>
    </w:p>
    <w:p w:rsidR="00D3024F" w:rsidRDefault="00D3024F"/>
    <w:p w:rsidR="005B1A65" w:rsidRDefault="00D3024F">
      <w:r>
        <w:t>Working for the Legal software industry at Perception Technology, I was again at the cutting edge of Internet Creation but also did back-end Content management systems and created workflow systems for the legal industry</w:t>
      </w:r>
      <w:r w:rsidR="001B2573">
        <w:t xml:space="preserve"> in VB, VBA, Microsoft SQL server and Index Server</w:t>
      </w:r>
      <w:r>
        <w:t xml:space="preserve">. </w:t>
      </w:r>
    </w:p>
    <w:p w:rsidR="005B1A65" w:rsidRDefault="005B1A65"/>
    <w:p w:rsidR="00D3024F" w:rsidRDefault="00944865">
      <w:r>
        <w:t>At Fifth Dimension Productions a</w:t>
      </w:r>
      <w:r w:rsidR="00D3024F">
        <w:t xml:space="preserve">s well as Internet programming I set about re-networking their entire infrastructure, implementing professional Virus protection, moving their Hosting </w:t>
      </w:r>
      <w:proofErr w:type="gramStart"/>
      <w:r w:rsidR="00D3024F">
        <w:t>company</w:t>
      </w:r>
      <w:proofErr w:type="gramEnd"/>
      <w:r w:rsidR="00D3024F">
        <w:t xml:space="preserve">, upgrading all their NT4 machines (including 2 webservers) to </w:t>
      </w:r>
      <w:r w:rsidR="001E1A58">
        <w:t>W</w:t>
      </w:r>
      <w:r w:rsidR="00D3024F">
        <w:t>indows 2000</w:t>
      </w:r>
      <w:r w:rsidR="005B1A65">
        <w:t xml:space="preserve">. Also, </w:t>
      </w:r>
      <w:r w:rsidR="00D3024F">
        <w:t xml:space="preserve">co-ordinated a live streaming event </w:t>
      </w:r>
      <w:r w:rsidR="001B2573">
        <w:t xml:space="preserve">for the European Union </w:t>
      </w:r>
      <w:r w:rsidR="00D3024F">
        <w:t xml:space="preserve">from </w:t>
      </w:r>
      <w:smartTag w:uri="urn:schemas-microsoft-com:office:smarttags" w:element="country-region">
        <w:smartTag w:uri="urn:schemas-microsoft-com:office:smarttags" w:element="place">
          <w:r w:rsidR="00D3024F">
            <w:t>Belgium</w:t>
          </w:r>
        </w:smartTag>
      </w:smartTag>
      <w:r w:rsidR="00D3024F">
        <w:t xml:space="preserve"> and built most of the computer hardware there to be specifically matched to individual workers jobs (3D designers, Print designers, Programmers, Marketing executives). </w:t>
      </w:r>
    </w:p>
    <w:p w:rsidR="009A19CA" w:rsidRDefault="009A19CA"/>
    <w:p w:rsidR="001E1A58" w:rsidRDefault="00670F7C">
      <w:r>
        <w:t>In</w:t>
      </w:r>
      <w:r w:rsidR="009A19CA">
        <w:t xml:space="preserve"> </w:t>
      </w:r>
      <w:r w:rsidR="00944865">
        <w:t>Se</w:t>
      </w:r>
      <w:r w:rsidR="0023338F">
        <w:t>p</w:t>
      </w:r>
      <w:r w:rsidR="009A19CA">
        <w:t xml:space="preserve">tember 2003 I took on a </w:t>
      </w:r>
      <w:r w:rsidR="001B2573">
        <w:t>c</w:t>
      </w:r>
      <w:r w:rsidR="009A19CA">
        <w:t xml:space="preserve">ontract with </w:t>
      </w:r>
      <w:proofErr w:type="spellStart"/>
      <w:r w:rsidR="009A19CA">
        <w:t>cdp-travissully</w:t>
      </w:r>
      <w:proofErr w:type="spellEnd"/>
      <w:r w:rsidR="009A19CA">
        <w:t xml:space="preserve">. </w:t>
      </w:r>
    </w:p>
    <w:p w:rsidR="00D3024F" w:rsidRDefault="009A19CA">
      <w:r>
        <w:t>I developed websites and microsites in VB.Net</w:t>
      </w:r>
      <w:r w:rsidR="00D65C4A">
        <w:t xml:space="preserve"> and C#</w:t>
      </w:r>
      <w:r>
        <w:t xml:space="preserve"> </w:t>
      </w:r>
      <w:r w:rsidR="0023338F">
        <w:t xml:space="preserve">for this major </w:t>
      </w:r>
      <w:smartTag w:uri="urn:schemas-microsoft-com:office:smarttags" w:element="country-region">
        <w:smartTag w:uri="urn:schemas-microsoft-com:office:smarttags" w:element="place">
          <w:r w:rsidR="0023338F">
            <w:t>UK</w:t>
          </w:r>
        </w:smartTag>
      </w:smartTag>
      <w:r w:rsidR="0023338F">
        <w:t xml:space="preserve"> </w:t>
      </w:r>
      <w:r>
        <w:t xml:space="preserve">advertising </w:t>
      </w:r>
      <w:r w:rsidR="0065346A">
        <w:t>agency</w:t>
      </w:r>
      <w:r>
        <w:t xml:space="preserve">. With major flash MX and flash 5 </w:t>
      </w:r>
      <w:proofErr w:type="gramStart"/>
      <w:r>
        <w:t>work</w:t>
      </w:r>
      <w:proofErr w:type="gramEnd"/>
      <w:r>
        <w:t xml:space="preserve"> I coded the engine for </w:t>
      </w:r>
      <w:proofErr w:type="spellStart"/>
      <w:r>
        <w:t>cdp-travissully</w:t>
      </w:r>
      <w:r w:rsidR="0065346A">
        <w:t>’</w:t>
      </w:r>
      <w:r>
        <w:t>s</w:t>
      </w:r>
      <w:proofErr w:type="spellEnd"/>
      <w:r>
        <w:t xml:space="preserve"> new acclaimed website</w:t>
      </w:r>
      <w:r w:rsidR="0023338F">
        <w:t xml:space="preserve"> and a </w:t>
      </w:r>
      <w:r w:rsidR="00D65C4A">
        <w:t>video</w:t>
      </w:r>
      <w:r w:rsidR="0023338F">
        <w:t xml:space="preserve"> game for Switch/maestro debit card</w:t>
      </w:r>
      <w:r>
        <w:t xml:space="preserve">. An extranet was also implemented and I was also </w:t>
      </w:r>
      <w:proofErr w:type="gramStart"/>
      <w:r>
        <w:t>key</w:t>
      </w:r>
      <w:proofErr w:type="gramEnd"/>
      <w:r>
        <w:t xml:space="preserve"> in the</w:t>
      </w:r>
      <w:r w:rsidR="00670F7C">
        <w:t xml:space="preserve"> transferral of several server system</w:t>
      </w:r>
      <w:r w:rsidR="00D65C4A">
        <w:t>s</w:t>
      </w:r>
      <w:r w:rsidR="00670F7C">
        <w:t xml:space="preserve"> </w:t>
      </w:r>
      <w:r>
        <w:t>to new suppliers</w:t>
      </w:r>
      <w:r w:rsidR="00D65C4A">
        <w:t xml:space="preserve"> across the globe</w:t>
      </w:r>
      <w:r>
        <w:t>.</w:t>
      </w:r>
      <w:r w:rsidR="00670F7C">
        <w:t xml:space="preserve"> I also communicated directly with account managers during several projects</w:t>
      </w:r>
      <w:r w:rsidR="001B2573">
        <w:t xml:space="preserve"> for major clients</w:t>
      </w:r>
      <w:r w:rsidR="00670F7C">
        <w:t>.</w:t>
      </w:r>
    </w:p>
    <w:p w:rsidR="00D3024F" w:rsidRDefault="00D3024F"/>
    <w:p w:rsidR="00D3024F" w:rsidRDefault="00D3024F">
      <w:r>
        <w:t xml:space="preserve">The knowledge gained </w:t>
      </w:r>
      <w:r w:rsidR="001B2573">
        <w:t>from such a dynamic environment as Advertising has added a shine to my coding skills and an appreciation of the end user experience and how marketing and aesthetic improve and greatly affect the user experience.</w:t>
      </w:r>
      <w:r w:rsidR="00985F1C">
        <w:t xml:space="preserve"> As such, I have developed </w:t>
      </w:r>
      <w:proofErr w:type="gramStart"/>
      <w:r w:rsidR="00985F1C">
        <w:t>a</w:t>
      </w:r>
      <w:proofErr w:type="gramEnd"/>
      <w:r w:rsidR="00985F1C">
        <w:t xml:space="preserve"> admiration of the advertising industry in its get-the-job-done approach and bleeding edge creativity.</w:t>
      </w:r>
    </w:p>
    <w:p w:rsidR="00D3024F" w:rsidRDefault="00D65C4A">
      <w:pPr>
        <w:rPr>
          <w:b/>
          <w:sz w:val="24"/>
        </w:rPr>
      </w:pPr>
      <w:r>
        <w:rPr>
          <w:b/>
          <w:sz w:val="24"/>
        </w:rPr>
        <w:br/>
      </w:r>
      <w:r>
        <w:rPr>
          <w:b/>
          <w:sz w:val="24"/>
        </w:rPr>
        <w:br/>
      </w:r>
      <w:r w:rsidR="00D3024F">
        <w:rPr>
          <w:b/>
          <w:sz w:val="24"/>
        </w:rPr>
        <w:t>Objective</w:t>
      </w:r>
    </w:p>
    <w:p w:rsidR="00D3024F" w:rsidRDefault="00D3024F"/>
    <w:p w:rsidR="00EE3F76" w:rsidRDefault="00670F7C">
      <w:r>
        <w:t xml:space="preserve">On a technical level </w:t>
      </w:r>
      <w:r w:rsidR="009A19CA">
        <w:t>.Net has proven to be everything I hoped for, meaning I can concentrate on one language for the whole PC platform regardless of whether it’s a website or a desktop app a lot easier than when using</w:t>
      </w:r>
      <w:r w:rsidR="00594E4F">
        <w:t xml:space="preserve"> COM</w:t>
      </w:r>
      <w:r w:rsidR="009A19CA">
        <w:t xml:space="preserve"> on IIS in VB6</w:t>
      </w:r>
      <w:r w:rsidR="00594E4F">
        <w:t xml:space="preserve"> (although it couldn’t have got any more difficult)</w:t>
      </w:r>
      <w:r w:rsidR="009A19CA">
        <w:t>.</w:t>
      </w:r>
      <w:r w:rsidR="008B0F6C">
        <w:br/>
      </w:r>
      <w:r w:rsidR="008B0F6C">
        <w:br/>
      </w:r>
      <w:r w:rsidR="00985F1C">
        <w:t>I hope to continue to be at the vanguard of the internet experience, as we are living in a very exciting period of growth for the internet.</w:t>
      </w:r>
      <w:r>
        <w:br/>
      </w:r>
    </w:p>
    <w:p w:rsidR="00EE3F76" w:rsidRDefault="00EE3F76">
      <w:r>
        <w:lastRenderedPageBreak/>
        <w:t>My future will definitely contain more coding opportunities and no doubt in 5 years time the industry and its tools will have moved on.  This is what excites me a</w:t>
      </w:r>
      <w:r w:rsidR="0065346A">
        <w:t>bout a career in IT development,</w:t>
      </w:r>
      <w:r>
        <w:t xml:space="preserve"> the pace of change and the te</w:t>
      </w:r>
      <w:r w:rsidR="00594E4F">
        <w:t>chnology is always cutting edge are in tune with my internal drive to continue learning.</w:t>
      </w:r>
    </w:p>
    <w:p w:rsidR="00D3024F" w:rsidRDefault="00670F7C" w:rsidP="001E1A58">
      <w:r>
        <w:br/>
        <w:t xml:space="preserve">I </w:t>
      </w:r>
      <w:r w:rsidR="008B0F6C">
        <w:t>am also focussing</w:t>
      </w:r>
      <w:r>
        <w:t xml:space="preserve"> more on long term “soft” skills such as project managing and client networking and have been to several industry events to sharpen my skills.</w:t>
      </w:r>
      <w:r>
        <w:br/>
        <w:t>In all my recent roles I have asked for more client-facing experience, or at least board level discussions with staff outside of the IT and internet circl</w:t>
      </w:r>
      <w:r w:rsidR="00EE3F76">
        <w:t>es (including Account man</w:t>
      </w:r>
      <w:r w:rsidR="001E1A58">
        <w:t xml:space="preserve">agers) and have proven myself an excellent </w:t>
      </w:r>
      <w:r w:rsidR="00EE3F76">
        <w:t>communicator in all aspects.</w:t>
      </w:r>
      <w:r>
        <w:br/>
      </w:r>
    </w:p>
    <w:sectPr w:rsidR="00D3024F" w:rsidSect="00D70B21">
      <w:headerReference w:type="first" r:id="rId29"/>
      <w:pgSz w:w="12240" w:h="15840"/>
      <w:pgMar w:top="163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06A" w:rsidRDefault="000B106A">
      <w:r>
        <w:separator/>
      </w:r>
    </w:p>
  </w:endnote>
  <w:endnote w:type="continuationSeparator" w:id="0">
    <w:p w:rsidR="000B106A" w:rsidRDefault="000B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06A" w:rsidRDefault="000B106A">
      <w:r>
        <w:separator/>
      </w:r>
    </w:p>
  </w:footnote>
  <w:footnote w:type="continuationSeparator" w:id="0">
    <w:p w:rsidR="000B106A" w:rsidRDefault="000B1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1FA" w:rsidRDefault="00C956E6" w:rsidP="007F26DB">
    <w:pPr>
      <w:pStyle w:val="Header"/>
      <w:tabs>
        <w:tab w:val="left" w:pos="6180"/>
      </w:tabs>
      <w:jc w:val="right"/>
      <w:rPr>
        <w:color w:val="C0C0C0"/>
      </w:rPr>
    </w:pPr>
    <w:r>
      <w:rPr>
        <w:color w:val="C0C0C0"/>
      </w:rPr>
      <w:t>2011-</w:t>
    </w:r>
    <w:r w:rsidR="009D0C83">
      <w:rPr>
        <w:color w:val="C0C0C0"/>
      </w:rPr>
      <w:t>04-04</w:t>
    </w:r>
  </w:p>
  <w:p w:rsidR="00294998" w:rsidRDefault="00294998" w:rsidP="007F26DB">
    <w:pPr>
      <w:pStyle w:val="Header"/>
      <w:tabs>
        <w:tab w:val="left" w:pos="618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AED4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D885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5AAD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36BA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360B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01E1C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4A0D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E237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6AB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0938F5C8"/>
    <w:lvl w:ilvl="0">
      <w:numFmt w:val="decimal"/>
      <w:lvlText w:val="*"/>
      <w:lvlJc w:val="left"/>
    </w:lvl>
  </w:abstractNum>
  <w:abstractNum w:abstractNumId="11">
    <w:nsid w:val="0EA32AB5"/>
    <w:multiLevelType w:val="hybridMultilevel"/>
    <w:tmpl w:val="335A7E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4A5943"/>
    <w:multiLevelType w:val="hybridMultilevel"/>
    <w:tmpl w:val="69B6C3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9360FD"/>
    <w:multiLevelType w:val="hybridMultilevel"/>
    <w:tmpl w:val="507289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724EA4"/>
    <w:multiLevelType w:val="singleLevel"/>
    <w:tmpl w:val="51905E6C"/>
    <w:lvl w:ilvl="0">
      <w:numFmt w:val="decimal"/>
      <w:lvlText w:val="%1"/>
      <w:legacy w:legacy="1" w:legacySpace="0" w:legacyIndent="0"/>
      <w:lvlJc w:val="left"/>
    </w:lvl>
  </w:abstractNum>
  <w:abstractNum w:abstractNumId="15">
    <w:nsid w:val="76851818"/>
    <w:multiLevelType w:val="singleLevel"/>
    <w:tmpl w:val="51905E6C"/>
    <w:lvl w:ilvl="0">
      <w:numFmt w:val="decimal"/>
      <w:lvlText w:val="%1"/>
      <w:legacy w:legacy="1" w:legacySpace="0" w:legacyIndent="0"/>
      <w:lvlJc w:val="left"/>
    </w:lvl>
  </w:abstractNum>
  <w:num w:numId="1">
    <w:abstractNumId w:val="1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9CA"/>
    <w:rsid w:val="00032148"/>
    <w:rsid w:val="00040CCE"/>
    <w:rsid w:val="000864EE"/>
    <w:rsid w:val="00090955"/>
    <w:rsid w:val="00094ABB"/>
    <w:rsid w:val="000B106A"/>
    <w:rsid w:val="000B7C29"/>
    <w:rsid w:val="000C2CA2"/>
    <w:rsid w:val="00146422"/>
    <w:rsid w:val="00171DBD"/>
    <w:rsid w:val="00185A65"/>
    <w:rsid w:val="001B2573"/>
    <w:rsid w:val="001C6E70"/>
    <w:rsid w:val="001E1A58"/>
    <w:rsid w:val="001E2199"/>
    <w:rsid w:val="001E5CCD"/>
    <w:rsid w:val="00206734"/>
    <w:rsid w:val="0023338F"/>
    <w:rsid w:val="00251543"/>
    <w:rsid w:val="0026585F"/>
    <w:rsid w:val="00294998"/>
    <w:rsid w:val="00295549"/>
    <w:rsid w:val="002A2D06"/>
    <w:rsid w:val="002A7724"/>
    <w:rsid w:val="002C34A8"/>
    <w:rsid w:val="002C7061"/>
    <w:rsid w:val="002E1216"/>
    <w:rsid w:val="002F6796"/>
    <w:rsid w:val="00307DB1"/>
    <w:rsid w:val="00315523"/>
    <w:rsid w:val="00364701"/>
    <w:rsid w:val="003C23F4"/>
    <w:rsid w:val="0040215A"/>
    <w:rsid w:val="00420B0F"/>
    <w:rsid w:val="00424D31"/>
    <w:rsid w:val="0042596B"/>
    <w:rsid w:val="00471038"/>
    <w:rsid w:val="00476E28"/>
    <w:rsid w:val="0049685F"/>
    <w:rsid w:val="004A0F5D"/>
    <w:rsid w:val="004B5A11"/>
    <w:rsid w:val="004C4AD6"/>
    <w:rsid w:val="004C6346"/>
    <w:rsid w:val="004D44C9"/>
    <w:rsid w:val="00501751"/>
    <w:rsid w:val="005249AC"/>
    <w:rsid w:val="00532BA3"/>
    <w:rsid w:val="005362DF"/>
    <w:rsid w:val="005741CD"/>
    <w:rsid w:val="005867C5"/>
    <w:rsid w:val="00594E4F"/>
    <w:rsid w:val="005B1A65"/>
    <w:rsid w:val="005C039D"/>
    <w:rsid w:val="00613657"/>
    <w:rsid w:val="00646E6A"/>
    <w:rsid w:val="006532DF"/>
    <w:rsid w:val="0065346A"/>
    <w:rsid w:val="006573E6"/>
    <w:rsid w:val="00667DE4"/>
    <w:rsid w:val="00670F7C"/>
    <w:rsid w:val="00684A02"/>
    <w:rsid w:val="006A7FA8"/>
    <w:rsid w:val="00703D01"/>
    <w:rsid w:val="00715496"/>
    <w:rsid w:val="007652ED"/>
    <w:rsid w:val="00784E07"/>
    <w:rsid w:val="00794D1C"/>
    <w:rsid w:val="00795123"/>
    <w:rsid w:val="007D560F"/>
    <w:rsid w:val="007F26DB"/>
    <w:rsid w:val="00821F14"/>
    <w:rsid w:val="008363D6"/>
    <w:rsid w:val="00836EC1"/>
    <w:rsid w:val="008A7B5B"/>
    <w:rsid w:val="008B0F6C"/>
    <w:rsid w:val="008C2E7D"/>
    <w:rsid w:val="008F07F9"/>
    <w:rsid w:val="0091636B"/>
    <w:rsid w:val="00944865"/>
    <w:rsid w:val="00985F1C"/>
    <w:rsid w:val="009A19CA"/>
    <w:rsid w:val="009D0C83"/>
    <w:rsid w:val="00A26601"/>
    <w:rsid w:val="00A268F1"/>
    <w:rsid w:val="00AC36C2"/>
    <w:rsid w:val="00AE5862"/>
    <w:rsid w:val="00B306DB"/>
    <w:rsid w:val="00B618CB"/>
    <w:rsid w:val="00B95B14"/>
    <w:rsid w:val="00B96F75"/>
    <w:rsid w:val="00BA573E"/>
    <w:rsid w:val="00BB1E38"/>
    <w:rsid w:val="00BB2A57"/>
    <w:rsid w:val="00BC5F89"/>
    <w:rsid w:val="00BE4C1C"/>
    <w:rsid w:val="00C04B06"/>
    <w:rsid w:val="00C4592B"/>
    <w:rsid w:val="00C47697"/>
    <w:rsid w:val="00C860B0"/>
    <w:rsid w:val="00C956E6"/>
    <w:rsid w:val="00CC1118"/>
    <w:rsid w:val="00CD033A"/>
    <w:rsid w:val="00CF58EB"/>
    <w:rsid w:val="00D27698"/>
    <w:rsid w:val="00D3024F"/>
    <w:rsid w:val="00D61F62"/>
    <w:rsid w:val="00D65C4A"/>
    <w:rsid w:val="00D70B21"/>
    <w:rsid w:val="00DE64AF"/>
    <w:rsid w:val="00DE7D06"/>
    <w:rsid w:val="00E1795F"/>
    <w:rsid w:val="00E21651"/>
    <w:rsid w:val="00E43139"/>
    <w:rsid w:val="00E54229"/>
    <w:rsid w:val="00E70803"/>
    <w:rsid w:val="00E72816"/>
    <w:rsid w:val="00E8461A"/>
    <w:rsid w:val="00EA558D"/>
    <w:rsid w:val="00EB71BE"/>
    <w:rsid w:val="00EE3F76"/>
    <w:rsid w:val="00EF7F8E"/>
    <w:rsid w:val="00F056C1"/>
    <w:rsid w:val="00F578BE"/>
    <w:rsid w:val="00F63709"/>
    <w:rsid w:val="00F75A9C"/>
    <w:rsid w:val="00F879E2"/>
    <w:rsid w:val="00FA11FA"/>
    <w:rsid w:val="00FC52F3"/>
    <w:rsid w:val="00FD5CEB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2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HeadingBase"/>
    <w:next w:val="BodyText"/>
    <w:qFormat/>
    <w:rsid w:val="00D70B21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D70B21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D70B21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qFormat/>
    <w:rsid w:val="00D70B21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D70B21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D70B21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70B21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D70B21"/>
    <w:pPr>
      <w:spacing w:after="60"/>
      <w:ind w:left="245" w:hanging="245"/>
    </w:pPr>
  </w:style>
  <w:style w:type="paragraph" w:customStyle="1" w:styleId="Address1">
    <w:name w:val="Address 1"/>
    <w:basedOn w:val="Normal"/>
    <w:rsid w:val="00D70B21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D70B21"/>
    <w:pPr>
      <w:spacing w:line="160" w:lineRule="atLeast"/>
      <w:jc w:val="both"/>
    </w:pPr>
    <w:rPr>
      <w:sz w:val="14"/>
    </w:rPr>
  </w:style>
  <w:style w:type="paragraph" w:styleId="BodyText2">
    <w:name w:val="Body Text 2"/>
    <w:basedOn w:val="BodyText"/>
    <w:rsid w:val="00D70B21"/>
    <w:pPr>
      <w:ind w:left="720"/>
    </w:pPr>
  </w:style>
  <w:style w:type="paragraph" w:customStyle="1" w:styleId="CityState">
    <w:name w:val="City/State"/>
    <w:basedOn w:val="BodyText"/>
    <w:next w:val="BodyText"/>
    <w:rsid w:val="00D70B21"/>
    <w:pPr>
      <w:keepNext/>
    </w:pPr>
  </w:style>
  <w:style w:type="paragraph" w:customStyle="1" w:styleId="CompanyName">
    <w:name w:val="Company Name"/>
    <w:basedOn w:val="Normal"/>
    <w:next w:val="Normal"/>
    <w:rsid w:val="00D70B21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rsid w:val="00D70B21"/>
  </w:style>
  <w:style w:type="paragraph" w:styleId="Date">
    <w:name w:val="Date"/>
    <w:basedOn w:val="BodyText"/>
    <w:rsid w:val="00D70B21"/>
    <w:pPr>
      <w:keepNext/>
    </w:pPr>
  </w:style>
  <w:style w:type="paragraph" w:customStyle="1" w:styleId="DocumentLabel">
    <w:name w:val="Document Label"/>
    <w:basedOn w:val="Normal"/>
    <w:next w:val="Normal"/>
    <w:rsid w:val="00D70B21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D70B21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D70B21"/>
    <w:pPr>
      <w:jc w:val="both"/>
    </w:pPr>
  </w:style>
  <w:style w:type="paragraph" w:styleId="Footer">
    <w:name w:val="footer"/>
    <w:basedOn w:val="HeaderBase"/>
    <w:rsid w:val="00D70B21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D70B21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link w:val="HeadingBaseChar"/>
    <w:rsid w:val="00D70B21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rsid w:val="00D70B21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D70B21"/>
  </w:style>
  <w:style w:type="paragraph" w:customStyle="1" w:styleId="JobTitle">
    <w:name w:val="Job Title"/>
    <w:next w:val="Achievement"/>
    <w:rsid w:val="00D70B21"/>
    <w:pPr>
      <w:overflowPunct w:val="0"/>
      <w:autoSpaceDE w:val="0"/>
      <w:autoSpaceDN w:val="0"/>
      <w:adjustRightInd w:val="0"/>
      <w:spacing w:after="60" w:line="220" w:lineRule="atLeast"/>
      <w:textAlignment w:val="baseline"/>
    </w:pPr>
    <w:rPr>
      <w:rFonts w:ascii="Arial Black" w:hAnsi="Arial Black"/>
      <w:spacing w:val="-10"/>
      <w:lang w:val="en-US" w:eastAsia="en-US"/>
    </w:rPr>
  </w:style>
  <w:style w:type="character" w:customStyle="1" w:styleId="Lead-inEmphasis">
    <w:name w:val="Lead-in Emphasis"/>
    <w:rsid w:val="00D70B21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D70B2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rsid w:val="00D70B21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D70B21"/>
  </w:style>
  <w:style w:type="paragraph" w:customStyle="1" w:styleId="Objective">
    <w:name w:val="Objective"/>
    <w:basedOn w:val="Normal"/>
    <w:next w:val="BodyText"/>
    <w:link w:val="ObjectiveChar"/>
    <w:rsid w:val="00D70B21"/>
    <w:pPr>
      <w:spacing w:before="240" w:after="220" w:line="220" w:lineRule="atLeast"/>
    </w:pPr>
  </w:style>
  <w:style w:type="character" w:styleId="PageNumber">
    <w:name w:val="page number"/>
    <w:basedOn w:val="DefaultParagraphFont"/>
    <w:rsid w:val="00D70B21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D70B21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D70B21"/>
    <w:pPr>
      <w:spacing w:before="240"/>
    </w:pPr>
  </w:style>
  <w:style w:type="paragraph" w:customStyle="1" w:styleId="SectionSubtitle">
    <w:name w:val="Section Subtitle"/>
    <w:basedOn w:val="SectionTitle"/>
    <w:next w:val="Normal"/>
    <w:rsid w:val="00D70B21"/>
    <w:rPr>
      <w:b/>
      <w:spacing w:val="0"/>
    </w:rPr>
  </w:style>
  <w:style w:type="character" w:styleId="Hyperlink">
    <w:name w:val="Hyperlink"/>
    <w:basedOn w:val="DefaultParagraphFont"/>
    <w:rsid w:val="00D70B21"/>
    <w:rPr>
      <w:color w:val="0000FF"/>
      <w:u w:val="single"/>
    </w:rPr>
  </w:style>
  <w:style w:type="character" w:styleId="FollowedHyperlink">
    <w:name w:val="FollowedHyperlink"/>
    <w:basedOn w:val="DefaultParagraphFont"/>
    <w:rsid w:val="00D70B21"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rsid w:val="00315523"/>
    <w:rPr>
      <w:rFonts w:ascii="Arial" w:hAnsi="Arial"/>
      <w:spacing w:val="-5"/>
      <w:lang w:val="en-GB" w:eastAsia="en-US" w:bidi="ar-SA"/>
    </w:rPr>
  </w:style>
  <w:style w:type="character" w:customStyle="1" w:styleId="HeadingBaseChar">
    <w:name w:val="Heading Base Char"/>
    <w:basedOn w:val="BodyTextChar"/>
    <w:link w:val="HeadingBase"/>
    <w:rsid w:val="00315523"/>
    <w:rPr>
      <w:rFonts w:ascii="Arial" w:hAnsi="Arial"/>
      <w:spacing w:val="-4"/>
      <w:sz w:val="18"/>
      <w:lang w:val="en-GB" w:eastAsia="en-US" w:bidi="ar-SA"/>
    </w:rPr>
  </w:style>
  <w:style w:type="character" w:customStyle="1" w:styleId="Heading4Char">
    <w:name w:val="Heading 4 Char"/>
    <w:basedOn w:val="HeadingBaseChar"/>
    <w:link w:val="Heading4"/>
    <w:rsid w:val="00315523"/>
    <w:rPr>
      <w:rFonts w:ascii="Arial Black" w:hAnsi="Arial Black"/>
      <w:spacing w:val="-4"/>
      <w:sz w:val="18"/>
      <w:lang w:val="en-GB" w:eastAsia="en-US" w:bidi="ar-SA"/>
    </w:rPr>
  </w:style>
  <w:style w:type="character" w:customStyle="1" w:styleId="ObjectiveChar">
    <w:name w:val="Objective Char"/>
    <w:basedOn w:val="DefaultParagraphFont"/>
    <w:link w:val="Objective"/>
    <w:rsid w:val="00315523"/>
    <w:rPr>
      <w:rFonts w:ascii="Arial" w:hAnsi="Arial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7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r@neilhighley.com" TargetMode="External"/><Relationship Id="rId13" Type="http://schemas.openxmlformats.org/officeDocument/2006/relationships/hyperlink" Target="mailto:wpounder@multilayer.co.uk" TargetMode="External"/><Relationship Id="rId18" Type="http://schemas.openxmlformats.org/officeDocument/2006/relationships/hyperlink" Target="http://www.friendlybacteria.co.uk" TargetMode="External"/><Relationship Id="rId26" Type="http://schemas.openxmlformats.org/officeDocument/2006/relationships/hyperlink" Target="http://www.fsc-uk.or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olbombers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dam_Plater@uk.wunderman.com" TargetMode="External"/><Relationship Id="rId17" Type="http://schemas.openxmlformats.org/officeDocument/2006/relationships/hyperlink" Target="http://www.cdp-travissully.com" TargetMode="External"/><Relationship Id="rId25" Type="http://schemas.openxmlformats.org/officeDocument/2006/relationships/hyperlink" Target="http://www.creativebrief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amlet-cigars.com" TargetMode="External"/><Relationship Id="rId20" Type="http://schemas.openxmlformats.org/officeDocument/2006/relationships/hyperlink" Target="http://www.solidstate-radio.co.uk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mbro-events.com" TargetMode="External"/><Relationship Id="rId24" Type="http://schemas.openxmlformats.org/officeDocument/2006/relationships/hyperlink" Target="http://www.buzzpics.co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witch.co.uk" TargetMode="External"/><Relationship Id="rId23" Type="http://schemas.openxmlformats.org/officeDocument/2006/relationships/hyperlink" Target="http://www.jdi-consulting.co.uk" TargetMode="External"/><Relationship Id="rId28" Type="http://schemas.openxmlformats.org/officeDocument/2006/relationships/hyperlink" Target="mailto:phil@fifthdimension.com" TargetMode="External"/><Relationship Id="rId10" Type="http://schemas.openxmlformats.org/officeDocument/2006/relationships/hyperlink" Target="http://www.loweworldwide.com" TargetMode="External"/><Relationship Id="rId19" Type="http://schemas.openxmlformats.org/officeDocument/2006/relationships/hyperlink" Target="http://www.canyouflickit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mailto:Grant.R@proximitylondon.com" TargetMode="External"/><Relationship Id="rId22" Type="http://schemas.openxmlformats.org/officeDocument/2006/relationships/hyperlink" Target="http://www.e-valentinescard.com" TargetMode="External"/><Relationship Id="rId27" Type="http://schemas.openxmlformats.org/officeDocument/2006/relationships/hyperlink" Target="http://www.blueskysc.org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27</TotalTime>
  <Pages>10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none</Company>
  <LinksUpToDate>false</LinksUpToDate>
  <CharactersWithSpaces>17951</CharactersWithSpaces>
  <SharedDoc>false</SharedDoc>
  <HLinks>
    <vt:vector size="120" baseType="variant">
      <vt:variant>
        <vt:i4>4718711</vt:i4>
      </vt:variant>
      <vt:variant>
        <vt:i4>57</vt:i4>
      </vt:variant>
      <vt:variant>
        <vt:i4>0</vt:i4>
      </vt:variant>
      <vt:variant>
        <vt:i4>5</vt:i4>
      </vt:variant>
      <vt:variant>
        <vt:lpwstr>mailto:phil@fifthdimension.com</vt:lpwstr>
      </vt:variant>
      <vt:variant>
        <vt:lpwstr/>
      </vt:variant>
      <vt:variant>
        <vt:i4>6094877</vt:i4>
      </vt:variant>
      <vt:variant>
        <vt:i4>54</vt:i4>
      </vt:variant>
      <vt:variant>
        <vt:i4>0</vt:i4>
      </vt:variant>
      <vt:variant>
        <vt:i4>5</vt:i4>
      </vt:variant>
      <vt:variant>
        <vt:lpwstr>http://www.blueskysc.org/</vt:lpwstr>
      </vt:variant>
      <vt:variant>
        <vt:lpwstr/>
      </vt:variant>
      <vt:variant>
        <vt:i4>2621549</vt:i4>
      </vt:variant>
      <vt:variant>
        <vt:i4>51</vt:i4>
      </vt:variant>
      <vt:variant>
        <vt:i4>0</vt:i4>
      </vt:variant>
      <vt:variant>
        <vt:i4>5</vt:i4>
      </vt:variant>
      <vt:variant>
        <vt:lpwstr>http://www.fsc-uk.org/</vt:lpwstr>
      </vt:variant>
      <vt:variant>
        <vt:lpwstr/>
      </vt:variant>
      <vt:variant>
        <vt:i4>4980761</vt:i4>
      </vt:variant>
      <vt:variant>
        <vt:i4>48</vt:i4>
      </vt:variant>
      <vt:variant>
        <vt:i4>0</vt:i4>
      </vt:variant>
      <vt:variant>
        <vt:i4>5</vt:i4>
      </vt:variant>
      <vt:variant>
        <vt:lpwstr>http://www.creativebrief.com/</vt:lpwstr>
      </vt:variant>
      <vt:variant>
        <vt:lpwstr/>
      </vt:variant>
      <vt:variant>
        <vt:i4>3866723</vt:i4>
      </vt:variant>
      <vt:variant>
        <vt:i4>45</vt:i4>
      </vt:variant>
      <vt:variant>
        <vt:i4>0</vt:i4>
      </vt:variant>
      <vt:variant>
        <vt:i4>5</vt:i4>
      </vt:variant>
      <vt:variant>
        <vt:lpwstr>http://www.buzzpics.co.uk/</vt:lpwstr>
      </vt:variant>
      <vt:variant>
        <vt:lpwstr/>
      </vt:variant>
      <vt:variant>
        <vt:i4>5308481</vt:i4>
      </vt:variant>
      <vt:variant>
        <vt:i4>42</vt:i4>
      </vt:variant>
      <vt:variant>
        <vt:i4>0</vt:i4>
      </vt:variant>
      <vt:variant>
        <vt:i4>5</vt:i4>
      </vt:variant>
      <vt:variant>
        <vt:lpwstr>http://www.jdi-consulting.co.uk/</vt:lpwstr>
      </vt:variant>
      <vt:variant>
        <vt:lpwstr/>
      </vt:variant>
      <vt:variant>
        <vt:i4>4784155</vt:i4>
      </vt:variant>
      <vt:variant>
        <vt:i4>39</vt:i4>
      </vt:variant>
      <vt:variant>
        <vt:i4>0</vt:i4>
      </vt:variant>
      <vt:variant>
        <vt:i4>5</vt:i4>
      </vt:variant>
      <vt:variant>
        <vt:lpwstr>http://www.e-valentinescard.com/</vt:lpwstr>
      </vt:variant>
      <vt:variant>
        <vt:lpwstr/>
      </vt:variant>
      <vt:variant>
        <vt:i4>2424872</vt:i4>
      </vt:variant>
      <vt:variant>
        <vt:i4>36</vt:i4>
      </vt:variant>
      <vt:variant>
        <vt:i4>0</vt:i4>
      </vt:variant>
      <vt:variant>
        <vt:i4>5</vt:i4>
      </vt:variant>
      <vt:variant>
        <vt:lpwstr>http://www.solbombers.com/</vt:lpwstr>
      </vt:variant>
      <vt:variant>
        <vt:lpwstr/>
      </vt:variant>
      <vt:variant>
        <vt:i4>7209086</vt:i4>
      </vt:variant>
      <vt:variant>
        <vt:i4>33</vt:i4>
      </vt:variant>
      <vt:variant>
        <vt:i4>0</vt:i4>
      </vt:variant>
      <vt:variant>
        <vt:i4>5</vt:i4>
      </vt:variant>
      <vt:variant>
        <vt:lpwstr>http://www.solidstate-radio.co.uk/</vt:lpwstr>
      </vt:variant>
      <vt:variant>
        <vt:lpwstr/>
      </vt:variant>
      <vt:variant>
        <vt:i4>5701658</vt:i4>
      </vt:variant>
      <vt:variant>
        <vt:i4>30</vt:i4>
      </vt:variant>
      <vt:variant>
        <vt:i4>0</vt:i4>
      </vt:variant>
      <vt:variant>
        <vt:i4>5</vt:i4>
      </vt:variant>
      <vt:variant>
        <vt:lpwstr>http://www.canyouflickit.com/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http://www.friendlybacteria.co.uk/</vt:lpwstr>
      </vt:variant>
      <vt:variant>
        <vt:lpwstr/>
      </vt:variant>
      <vt:variant>
        <vt:i4>2883638</vt:i4>
      </vt:variant>
      <vt:variant>
        <vt:i4>24</vt:i4>
      </vt:variant>
      <vt:variant>
        <vt:i4>0</vt:i4>
      </vt:variant>
      <vt:variant>
        <vt:i4>5</vt:i4>
      </vt:variant>
      <vt:variant>
        <vt:lpwstr>http://www.cdp-travissully.com/</vt:lpwstr>
      </vt:variant>
      <vt:variant>
        <vt:lpwstr/>
      </vt:variant>
      <vt:variant>
        <vt:i4>1245214</vt:i4>
      </vt:variant>
      <vt:variant>
        <vt:i4>21</vt:i4>
      </vt:variant>
      <vt:variant>
        <vt:i4>0</vt:i4>
      </vt:variant>
      <vt:variant>
        <vt:i4>5</vt:i4>
      </vt:variant>
      <vt:variant>
        <vt:lpwstr>http://www.hamlet-cigars.com/</vt:lpwstr>
      </vt:variant>
      <vt:variant>
        <vt:lpwstr/>
      </vt:variant>
      <vt:variant>
        <vt:i4>4784157</vt:i4>
      </vt:variant>
      <vt:variant>
        <vt:i4>18</vt:i4>
      </vt:variant>
      <vt:variant>
        <vt:i4>0</vt:i4>
      </vt:variant>
      <vt:variant>
        <vt:i4>5</vt:i4>
      </vt:variant>
      <vt:variant>
        <vt:lpwstr>http://www.switch.co.uk/</vt:lpwstr>
      </vt:variant>
      <vt:variant>
        <vt:lpwstr/>
      </vt:variant>
      <vt:variant>
        <vt:i4>7274503</vt:i4>
      </vt:variant>
      <vt:variant>
        <vt:i4>15</vt:i4>
      </vt:variant>
      <vt:variant>
        <vt:i4>0</vt:i4>
      </vt:variant>
      <vt:variant>
        <vt:i4>5</vt:i4>
      </vt:variant>
      <vt:variant>
        <vt:lpwstr>mailto:Grant.R@proximitylondon.com</vt:lpwstr>
      </vt:variant>
      <vt:variant>
        <vt:lpwstr/>
      </vt:variant>
      <vt:variant>
        <vt:i4>7405569</vt:i4>
      </vt:variant>
      <vt:variant>
        <vt:i4>12</vt:i4>
      </vt:variant>
      <vt:variant>
        <vt:i4>0</vt:i4>
      </vt:variant>
      <vt:variant>
        <vt:i4>5</vt:i4>
      </vt:variant>
      <vt:variant>
        <vt:lpwstr>mailto:wpounder@multilayer.co.uk</vt:lpwstr>
      </vt:variant>
      <vt:variant>
        <vt:lpwstr/>
      </vt:variant>
      <vt:variant>
        <vt:i4>5177344</vt:i4>
      </vt:variant>
      <vt:variant>
        <vt:i4>9</vt:i4>
      </vt:variant>
      <vt:variant>
        <vt:i4>0</vt:i4>
      </vt:variant>
      <vt:variant>
        <vt:i4>5</vt:i4>
      </vt:variant>
      <vt:variant>
        <vt:lpwstr>mailto:Adam_Plater@uk.wunderman.com</vt:lpwstr>
      </vt:variant>
      <vt:variant>
        <vt:lpwstr/>
      </vt:variant>
      <vt:variant>
        <vt:i4>6094855</vt:i4>
      </vt:variant>
      <vt:variant>
        <vt:i4>6</vt:i4>
      </vt:variant>
      <vt:variant>
        <vt:i4>0</vt:i4>
      </vt:variant>
      <vt:variant>
        <vt:i4>5</vt:i4>
      </vt:variant>
      <vt:variant>
        <vt:lpwstr>http://www.ambro-events.com/</vt:lpwstr>
      </vt:variant>
      <vt:variant>
        <vt:lpwstr/>
      </vt:variant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http://www.loweworldwide.com/</vt:lpwstr>
      </vt:variant>
      <vt:variant>
        <vt:lpwstr/>
      </vt:variant>
      <vt:variant>
        <vt:i4>7995458</vt:i4>
      </vt:variant>
      <vt:variant>
        <vt:i4>0</vt:i4>
      </vt:variant>
      <vt:variant>
        <vt:i4>0</vt:i4>
      </vt:variant>
      <vt:variant>
        <vt:i4>5</vt:i4>
      </vt:variant>
      <vt:variant>
        <vt:lpwstr>mailto:career@neilhighley.com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>CV</dc:subject>
  <dc:creator>Neil Highley</dc:creator>
  <cp:keywords>neil highley, CV, resume</cp:keywords>
  <dc:description>contact neil@neilhighley.com, 0784 324 7878</dc:description>
  <cp:lastModifiedBy>NeilHighley</cp:lastModifiedBy>
  <cp:revision>5</cp:revision>
  <cp:lastPrinted>2010-09-13T21:57:00Z</cp:lastPrinted>
  <dcterms:created xsi:type="dcterms:W3CDTF">2011-04-04T08:49:00Z</dcterms:created>
  <dcterms:modified xsi:type="dcterms:W3CDTF">2012-01-24T07:09:00Z</dcterms:modified>
  <cp:category>CV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